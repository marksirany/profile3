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F56F5" w:rsidR="003068A5" w:rsidP="21772067" w:rsidRDefault="003068A5" w14:paraId="3F9D992D" w14:textId="377E8C6F">
      <w:pPr>
        <w:pStyle w:val="Heading2"/>
        <w:spacing w:after="0"/>
        <w:ind w:left="-270"/>
        <w:jc w:val="center"/>
        <w:rPr>
          <w:rFonts w:ascii="Arial" w:hAnsi="Arial" w:cs="Arial"/>
          <w:sz w:val="36"/>
          <w:szCs w:val="36"/>
          <w:u w:val="none"/>
        </w:rPr>
      </w:pPr>
      <w:bookmarkStart w:name="_GoBack" w:id="0"/>
      <w:bookmarkEnd w:id="0"/>
      <w:r w:rsidRPr="21772067" w:rsidR="21772067">
        <w:rPr>
          <w:rFonts w:ascii="Arial" w:hAnsi="Arial" w:cs="Arial"/>
          <w:sz w:val="36"/>
          <w:szCs w:val="36"/>
          <w:u w:val="none"/>
        </w:rPr>
        <w:t>Mark Sirany</w:t>
      </w:r>
    </w:p>
    <w:p w:rsidRPr="005F56F5" w:rsidR="003068A5" w:rsidP="51B273FF" w:rsidRDefault="003068A5" w14:paraId="5429350E" w14:textId="7D32A4DD">
      <w:pPr>
        <w:jc w:val="center"/>
        <w:rPr>
          <w:rFonts w:ascii="Arial" w:hAnsi="Arial" w:eastAsia="Arial" w:cs="Arial"/>
          <w:b w:val="0"/>
          <w:bCs w:val="0"/>
          <w:i w:val="0"/>
          <w:iCs w:val="0"/>
          <w:noProof w:val="0"/>
          <w:color w:val="000000" w:themeColor="text1" w:themeTint="FF" w:themeShade="FF"/>
          <w:sz w:val="20"/>
          <w:szCs w:val="20"/>
          <w:lang w:val="en-US"/>
        </w:rPr>
      </w:pPr>
      <w:r w:rsidRPr="51B273FF" w:rsidR="51B273FF">
        <w:rPr>
          <w:rFonts w:ascii="Arial" w:hAnsi="Arial" w:eastAsia="Arial" w:cs="Arial"/>
          <w:b w:val="0"/>
          <w:bCs w:val="0"/>
          <w:i w:val="0"/>
          <w:iCs w:val="0"/>
          <w:noProof w:val="0"/>
          <w:color w:val="000000" w:themeColor="text1" w:themeTint="FF" w:themeShade="FF"/>
          <w:sz w:val="20"/>
          <w:szCs w:val="20"/>
          <w:lang w:val="en-US"/>
        </w:rPr>
        <w:t xml:space="preserve">11191 Aberdeen Street NE Unit H, Blaine, MN </w:t>
      </w:r>
      <w:proofErr w:type="gramStart"/>
      <w:r w:rsidRPr="51B273FF" w:rsidR="51B273FF">
        <w:rPr>
          <w:rFonts w:ascii="Arial" w:hAnsi="Arial" w:eastAsia="Arial" w:cs="Arial"/>
          <w:b w:val="0"/>
          <w:bCs w:val="0"/>
          <w:i w:val="0"/>
          <w:iCs w:val="0"/>
          <w:noProof w:val="0"/>
          <w:color w:val="000000" w:themeColor="text1" w:themeTint="FF" w:themeShade="FF"/>
          <w:sz w:val="20"/>
          <w:szCs w:val="20"/>
          <w:lang w:val="en-US"/>
        </w:rPr>
        <w:t>55449  |</w:t>
      </w:r>
      <w:proofErr w:type="gramEnd"/>
      <w:r w:rsidRPr="51B273FF" w:rsidR="51B273FF">
        <w:rPr>
          <w:rFonts w:ascii="Arial" w:hAnsi="Arial" w:eastAsia="Arial" w:cs="Arial"/>
          <w:b w:val="0"/>
          <w:bCs w:val="0"/>
          <w:i w:val="0"/>
          <w:iCs w:val="0"/>
          <w:noProof w:val="0"/>
          <w:color w:val="000000" w:themeColor="text1" w:themeTint="FF" w:themeShade="FF"/>
          <w:sz w:val="20"/>
          <w:szCs w:val="20"/>
          <w:lang w:val="en-US"/>
        </w:rPr>
        <w:t xml:space="preserve"> Cell: (612) 867-2808 | </w:t>
      </w:r>
      <w:hyperlink r:id="Rf8123567bd8943bc">
        <w:r w:rsidRPr="51B273FF" w:rsidR="51B273FF">
          <w:rPr>
            <w:rStyle w:val="Hyperlink"/>
            <w:rFonts w:ascii="Arial" w:hAnsi="Arial" w:eastAsia="Arial" w:cs="Arial"/>
            <w:b w:val="0"/>
            <w:bCs w:val="0"/>
            <w:i w:val="0"/>
            <w:iCs w:val="0"/>
            <w:noProof w:val="0"/>
            <w:color w:val="000000" w:themeColor="text1" w:themeTint="FF" w:themeShade="FF"/>
            <w:sz w:val="20"/>
            <w:szCs w:val="20"/>
            <w:lang w:val="en-US"/>
          </w:rPr>
          <w:t>marksirany@icloud.com</w:t>
        </w:r>
      </w:hyperlink>
      <w:r w:rsidRPr="51B273FF" w:rsidR="51B273FF">
        <w:rPr>
          <w:rFonts w:ascii="Arial" w:hAnsi="Arial" w:eastAsia="Arial" w:cs="Arial"/>
          <w:b w:val="0"/>
          <w:bCs w:val="0"/>
          <w:i w:val="0"/>
          <w:iCs w:val="0"/>
          <w:noProof w:val="0"/>
          <w:color w:val="000000" w:themeColor="text1" w:themeTint="FF" w:themeShade="FF"/>
          <w:sz w:val="20"/>
          <w:szCs w:val="20"/>
          <w:lang w:val="en-US"/>
        </w:rPr>
        <w:t xml:space="preserve">   </w:t>
      </w:r>
    </w:p>
    <w:p w:rsidR="51B273FF" w:rsidP="51B273FF" w:rsidRDefault="51B273FF" w14:paraId="6D79C2E6" w14:textId="07428CB6">
      <w:pPr>
        <w:pStyle w:val="Normal"/>
        <w:jc w:val="center"/>
        <w:rPr>
          <w:rFonts w:ascii="Arial" w:hAnsi="Arial" w:eastAsia="Arial" w:cs="Arial"/>
          <w:b w:val="0"/>
          <w:bCs w:val="0"/>
          <w:i w:val="0"/>
          <w:iCs w:val="0"/>
          <w:noProof w:val="0"/>
          <w:color w:val="000000" w:themeColor="text1" w:themeTint="FF" w:themeShade="FF"/>
          <w:sz w:val="20"/>
          <w:szCs w:val="20"/>
          <w:lang w:val="en-US"/>
        </w:rPr>
      </w:pPr>
      <w:r w:rsidRPr="51B273FF" w:rsidR="51B273FF">
        <w:rPr>
          <w:rFonts w:ascii="Arial" w:hAnsi="Arial" w:eastAsia="Arial" w:cs="Arial"/>
          <w:b w:val="0"/>
          <w:bCs w:val="0"/>
          <w:i w:val="0"/>
          <w:iCs w:val="0"/>
          <w:noProof w:val="0"/>
          <w:color w:val="000000" w:themeColor="text1" w:themeTint="FF" w:themeShade="FF"/>
          <w:sz w:val="20"/>
          <w:szCs w:val="20"/>
          <w:lang w:val="en-US"/>
        </w:rPr>
        <w:t xml:space="preserve">LinkedIn: </w:t>
      </w:r>
      <w:hyperlink r:id="R752a0b66217c4f97">
        <w:r w:rsidRPr="51B273FF" w:rsidR="51B273FF">
          <w:rPr>
            <w:rStyle w:val="Hyperlink"/>
            <w:rFonts w:ascii="Arial" w:hAnsi="Arial" w:eastAsia="Arial" w:cs="Arial"/>
            <w:noProof w:val="0"/>
            <w:sz w:val="20"/>
            <w:szCs w:val="20"/>
            <w:lang w:val="en-US"/>
          </w:rPr>
          <w:t>linkedin.com/in/marksirany/</w:t>
        </w:r>
      </w:hyperlink>
      <w:r w:rsidRPr="51B273FF" w:rsidR="51B273FF">
        <w:rPr>
          <w:rFonts w:ascii="Arial" w:hAnsi="Arial" w:eastAsia="Arial" w:cs="Arial"/>
          <w:b w:val="0"/>
          <w:bCs w:val="0"/>
          <w:i w:val="0"/>
          <w:iCs w:val="0"/>
          <w:noProof w:val="0"/>
          <w:color w:val="000000" w:themeColor="text1" w:themeTint="FF" w:themeShade="FF"/>
          <w:sz w:val="20"/>
          <w:szCs w:val="20"/>
          <w:lang w:val="en-US"/>
        </w:rPr>
        <w:t xml:space="preserve"> | Portfolio: </w:t>
      </w:r>
      <w:hyperlink r:id="R43d57eccd67b43c7">
        <w:r w:rsidRPr="51B273FF" w:rsidR="51B273FF">
          <w:rPr>
            <w:rStyle w:val="Hyperlink"/>
            <w:rFonts w:ascii="Arial" w:hAnsi="Arial" w:eastAsia="Arial" w:cs="Arial"/>
            <w:noProof w:val="0"/>
            <w:sz w:val="20"/>
            <w:szCs w:val="20"/>
            <w:lang w:val="en-US"/>
          </w:rPr>
          <w:t>marksirany.github.io/profile3/</w:t>
        </w:r>
      </w:hyperlink>
      <w:r w:rsidRPr="51B273FF" w:rsidR="51B273FF">
        <w:rPr>
          <w:rFonts w:ascii="Arial" w:hAnsi="Arial" w:eastAsia="Arial" w:cs="Arial"/>
          <w:noProof w:val="0"/>
          <w:sz w:val="20"/>
          <w:szCs w:val="20"/>
          <w:lang w:val="en-US"/>
        </w:rPr>
        <w:t xml:space="preserve"> | GitHub: </w:t>
      </w:r>
      <w:hyperlink r:id="Rf982cc7d21d54729">
        <w:r w:rsidRPr="51B273FF" w:rsidR="51B273FF">
          <w:rPr>
            <w:rStyle w:val="Hyperlink"/>
            <w:rFonts w:ascii="Arial" w:hAnsi="Arial" w:eastAsia="Arial" w:cs="Arial"/>
            <w:noProof w:val="0"/>
            <w:sz w:val="20"/>
            <w:szCs w:val="20"/>
            <w:lang w:val="en-US"/>
          </w:rPr>
          <w:t>github.com/marksirany</w:t>
        </w:r>
      </w:hyperlink>
    </w:p>
    <w:p w:rsidR="21772067" w:rsidP="21772067" w:rsidRDefault="21772067" w14:paraId="67F37860" w14:textId="6F7CFE05">
      <w:pPr>
        <w:pStyle w:val="Normal"/>
        <w:jc w:val="center"/>
        <w:rPr>
          <w:rFonts w:ascii="Arial" w:hAnsi="Arial" w:eastAsia="Arial" w:cs="Arial"/>
          <w:b w:val="0"/>
          <w:bCs w:val="0"/>
          <w:i w:val="0"/>
          <w:iCs w:val="0"/>
          <w:noProof w:val="0"/>
          <w:color w:val="000000" w:themeColor="text1" w:themeTint="FF" w:themeShade="FF"/>
          <w:sz w:val="20"/>
          <w:szCs w:val="20"/>
          <w:lang w:val="en-US"/>
        </w:rPr>
      </w:pPr>
    </w:p>
    <w:p w:rsidRPr="005F56F5" w:rsidR="003068A5" w:rsidP="00C01DBF" w:rsidRDefault="003068A5" w14:paraId="4BE542E9" w14:textId="77777777">
      <w:pPr>
        <w:pStyle w:val="Heading2"/>
        <w:spacing w:after="0"/>
        <w:ind w:left="-270"/>
        <w:rPr>
          <w:rFonts w:ascii="Arial" w:hAnsi="Arial" w:cs="Arial"/>
          <w:sz w:val="28"/>
          <w:szCs w:val="28"/>
        </w:rPr>
      </w:pPr>
      <w:r w:rsidRPr="005F56F5">
        <w:rPr>
          <w:rFonts w:ascii="Arial" w:hAnsi="Arial" w:cs="Arial"/>
          <w:sz w:val="28"/>
          <w:szCs w:val="28"/>
        </w:rPr>
        <w:t>Professional Summary</w:t>
      </w:r>
    </w:p>
    <w:p w:rsidRPr="005F56F5" w:rsidR="00423275" w:rsidP="00C01DBF" w:rsidRDefault="00423275" w14:paraId="7DA7E292" w14:textId="77777777">
      <w:pPr>
        <w:rPr>
          <w:rFonts w:ascii="Arial" w:hAnsi="Arial" w:eastAsia="Calibri" w:cs="Arial"/>
          <w:sz w:val="20"/>
          <w:szCs w:val="20"/>
        </w:rPr>
      </w:pPr>
    </w:p>
    <w:p w:rsidR="002C3962" w:rsidP="002C3962" w:rsidRDefault="002C3962" w14:paraId="177161FF" w14:textId="685CCAE3">
      <w:pPr>
        <w:tabs>
          <w:tab w:val="left" w:pos="6914"/>
        </w:tabs>
        <w:rPr>
          <w:rFonts w:ascii="Arial" w:hAnsi="Arial" w:cs="Arial"/>
          <w:sz w:val="20"/>
          <w:szCs w:val="20"/>
        </w:rPr>
      </w:pPr>
      <w:r>
        <w:rPr>
          <w:rFonts w:ascii="Arial" w:hAnsi="Arial" w:cs="Arial"/>
          <w:sz w:val="20"/>
          <w:szCs w:val="20"/>
        </w:rPr>
        <w:t xml:space="preserve">Mark is a </w:t>
      </w:r>
      <w:r w:rsidRPr="002C3962">
        <w:rPr>
          <w:rFonts w:ascii="Arial" w:hAnsi="Arial" w:cs="Arial"/>
          <w:sz w:val="20"/>
          <w:szCs w:val="20"/>
        </w:rPr>
        <w:t xml:space="preserve">Full Stack Web developer with ten years of experience in technical writing. </w:t>
      </w:r>
      <w:r>
        <w:rPr>
          <w:rFonts w:ascii="Arial" w:hAnsi="Arial" w:cs="Arial"/>
          <w:sz w:val="20"/>
          <w:szCs w:val="20"/>
        </w:rPr>
        <w:t>Mark recently g</w:t>
      </w:r>
      <w:r w:rsidRPr="002C3962">
        <w:rPr>
          <w:rFonts w:ascii="Arial" w:hAnsi="Arial" w:cs="Arial"/>
          <w:sz w:val="20"/>
          <w:szCs w:val="20"/>
        </w:rPr>
        <w:t>raduate</w:t>
      </w:r>
      <w:r>
        <w:rPr>
          <w:rFonts w:ascii="Arial" w:hAnsi="Arial" w:cs="Arial"/>
          <w:sz w:val="20"/>
          <w:szCs w:val="20"/>
        </w:rPr>
        <w:t>d from the</w:t>
      </w:r>
      <w:r w:rsidRPr="002C3962">
        <w:rPr>
          <w:rFonts w:ascii="Arial" w:hAnsi="Arial" w:cs="Arial"/>
          <w:sz w:val="20"/>
          <w:szCs w:val="20"/>
        </w:rPr>
        <w:t xml:space="preserve"> University of Minnesota </w:t>
      </w:r>
      <w:r>
        <w:rPr>
          <w:rFonts w:ascii="Arial" w:hAnsi="Arial" w:cs="Arial"/>
          <w:sz w:val="20"/>
          <w:szCs w:val="20"/>
        </w:rPr>
        <w:t xml:space="preserve">Boot Camp in </w:t>
      </w:r>
      <w:r w:rsidRPr="002C3962">
        <w:rPr>
          <w:rFonts w:ascii="Arial" w:hAnsi="Arial" w:cs="Arial"/>
          <w:sz w:val="20"/>
          <w:szCs w:val="20"/>
        </w:rPr>
        <w:t>Full Stack Web Development</w:t>
      </w:r>
      <w:r>
        <w:rPr>
          <w:rFonts w:ascii="Arial" w:hAnsi="Arial" w:cs="Arial"/>
          <w:sz w:val="20"/>
          <w:szCs w:val="20"/>
        </w:rPr>
        <w:t>. Mark also has a</w:t>
      </w:r>
      <w:r w:rsidRPr="002C3962">
        <w:rPr>
          <w:rFonts w:ascii="Arial" w:hAnsi="Arial" w:cs="Arial"/>
          <w:sz w:val="20"/>
          <w:szCs w:val="20"/>
        </w:rPr>
        <w:t xml:space="preserve"> Certificate in UX Design from </w:t>
      </w:r>
      <w:r>
        <w:rPr>
          <w:rFonts w:ascii="Arial" w:hAnsi="Arial" w:cs="Arial"/>
          <w:sz w:val="20"/>
          <w:szCs w:val="20"/>
        </w:rPr>
        <w:t xml:space="preserve">the </w:t>
      </w:r>
      <w:r w:rsidRPr="002C3962">
        <w:rPr>
          <w:rFonts w:ascii="Arial" w:hAnsi="Arial" w:cs="Arial"/>
          <w:sz w:val="20"/>
          <w:szCs w:val="20"/>
        </w:rPr>
        <w:t xml:space="preserve">University of Michigan.  </w:t>
      </w:r>
    </w:p>
    <w:p w:rsidR="002C3962" w:rsidP="002C3962" w:rsidRDefault="002C3962" w14:paraId="0644D3D8" w14:textId="77777777">
      <w:pPr>
        <w:tabs>
          <w:tab w:val="left" w:pos="6914"/>
        </w:tabs>
        <w:rPr>
          <w:rFonts w:ascii="Arial" w:hAnsi="Arial" w:cs="Arial"/>
          <w:sz w:val="20"/>
          <w:szCs w:val="20"/>
        </w:rPr>
      </w:pPr>
    </w:p>
    <w:p w:rsidR="002C3962" w:rsidP="002C3962" w:rsidRDefault="002C3962" w14:paraId="3353B62D" w14:textId="517B5824">
      <w:pPr>
        <w:tabs>
          <w:tab w:val="left" w:pos="6914"/>
        </w:tabs>
        <w:rPr>
          <w:rFonts w:ascii="Arial" w:hAnsi="Arial" w:cs="Arial"/>
          <w:sz w:val="20"/>
          <w:szCs w:val="20"/>
        </w:rPr>
      </w:pPr>
      <w:r>
        <w:rPr>
          <w:rFonts w:ascii="Arial" w:hAnsi="Arial" w:cs="Arial"/>
          <w:sz w:val="20"/>
          <w:szCs w:val="20"/>
        </w:rPr>
        <w:t>Mark has</w:t>
      </w:r>
      <w:r w:rsidRPr="002C3962">
        <w:rPr>
          <w:rFonts w:ascii="Arial" w:hAnsi="Arial" w:cs="Arial"/>
          <w:sz w:val="20"/>
          <w:szCs w:val="20"/>
        </w:rPr>
        <w:t xml:space="preserve"> worked with senior engineers, service technicians, product managers, and marketing teams to create and implement websites and web applications. These experiences motivate</w:t>
      </w:r>
      <w:r>
        <w:rPr>
          <w:rFonts w:ascii="Arial" w:hAnsi="Arial" w:cs="Arial"/>
          <w:sz w:val="20"/>
          <w:szCs w:val="20"/>
        </w:rPr>
        <w:t xml:space="preserve">d him </w:t>
      </w:r>
      <w:r w:rsidRPr="002C3962">
        <w:rPr>
          <w:rFonts w:ascii="Arial" w:hAnsi="Arial" w:cs="Arial"/>
          <w:sz w:val="20"/>
          <w:szCs w:val="20"/>
        </w:rPr>
        <w:t xml:space="preserve">to continue </w:t>
      </w:r>
      <w:r>
        <w:rPr>
          <w:rFonts w:ascii="Arial" w:hAnsi="Arial" w:cs="Arial"/>
          <w:sz w:val="20"/>
          <w:szCs w:val="20"/>
        </w:rPr>
        <w:t>his</w:t>
      </w:r>
      <w:r w:rsidRPr="002C3962">
        <w:rPr>
          <w:rFonts w:ascii="Arial" w:hAnsi="Arial" w:cs="Arial"/>
          <w:sz w:val="20"/>
          <w:szCs w:val="20"/>
        </w:rPr>
        <w:t xml:space="preserve"> career journey </w:t>
      </w:r>
      <w:r>
        <w:rPr>
          <w:rFonts w:ascii="Arial" w:hAnsi="Arial" w:cs="Arial"/>
          <w:sz w:val="20"/>
          <w:szCs w:val="20"/>
        </w:rPr>
        <w:t xml:space="preserve">in </w:t>
      </w:r>
      <w:r w:rsidRPr="002C3962">
        <w:rPr>
          <w:rFonts w:ascii="Arial" w:hAnsi="Arial" w:cs="Arial"/>
          <w:sz w:val="20"/>
          <w:szCs w:val="20"/>
        </w:rPr>
        <w:t>creat</w:t>
      </w:r>
      <w:r>
        <w:rPr>
          <w:rFonts w:ascii="Arial" w:hAnsi="Arial" w:cs="Arial"/>
          <w:sz w:val="20"/>
          <w:szCs w:val="20"/>
        </w:rPr>
        <w:t>ing</w:t>
      </w:r>
      <w:r w:rsidRPr="002C3962">
        <w:rPr>
          <w:rFonts w:ascii="Arial" w:hAnsi="Arial" w:cs="Arial"/>
          <w:sz w:val="20"/>
          <w:szCs w:val="20"/>
        </w:rPr>
        <w:t xml:space="preserve"> applications that help businesses and customers.  </w:t>
      </w:r>
    </w:p>
    <w:p w:rsidR="002C3962" w:rsidP="002C3962" w:rsidRDefault="002C3962" w14:paraId="3BFCF694" w14:textId="77777777">
      <w:pPr>
        <w:tabs>
          <w:tab w:val="left" w:pos="6914"/>
        </w:tabs>
        <w:rPr>
          <w:rFonts w:ascii="Arial" w:hAnsi="Arial" w:cs="Arial"/>
          <w:sz w:val="20"/>
          <w:szCs w:val="20"/>
        </w:rPr>
      </w:pPr>
    </w:p>
    <w:p w:rsidR="21772067" w:rsidP="21772067" w:rsidRDefault="21772067" w14:paraId="2A6A45FA" w14:textId="656E2497">
      <w:pPr>
        <w:rPr>
          <w:rFonts w:ascii="Arial" w:hAnsi="Arial" w:cs="Arial"/>
          <w:sz w:val="20"/>
          <w:szCs w:val="20"/>
        </w:rPr>
      </w:pPr>
      <w:r w:rsidRPr="21772067" w:rsidR="21772067">
        <w:rPr>
          <w:rFonts w:ascii="Arial" w:hAnsi="Arial" w:cs="Arial"/>
          <w:sz w:val="20"/>
          <w:szCs w:val="20"/>
        </w:rPr>
        <w:t xml:space="preserve">Mark designed, managed, and updated Valmont’s Irrigation Division international product documentation website and managed the content database for the domestic product documentation website. This required continuous translation management and updating into 16 languages. He also designed and wrote content for </w:t>
      </w:r>
      <w:proofErr w:type="spellStart"/>
      <w:r w:rsidRPr="21772067" w:rsidR="21772067">
        <w:rPr>
          <w:rFonts w:ascii="Arial" w:hAnsi="Arial" w:cs="Arial"/>
          <w:sz w:val="20"/>
          <w:szCs w:val="20"/>
        </w:rPr>
        <w:t>Plumbline</w:t>
      </w:r>
      <w:proofErr w:type="spellEnd"/>
      <w:r w:rsidRPr="21772067" w:rsidR="21772067">
        <w:rPr>
          <w:rFonts w:ascii="Arial" w:hAnsi="Arial" w:cs="Arial"/>
          <w:sz w:val="20"/>
          <w:szCs w:val="20"/>
        </w:rPr>
        <w:t xml:space="preserve"> Builders of Minnesota's website.</w:t>
      </w:r>
    </w:p>
    <w:p w:rsidR="21772067" w:rsidP="21772067" w:rsidRDefault="21772067" w14:paraId="43576F42" w14:textId="0113FA3C">
      <w:pPr>
        <w:pStyle w:val="Normal"/>
        <w:rPr>
          <w:rFonts w:ascii="Arial" w:hAnsi="Arial" w:cs="Arial"/>
          <w:sz w:val="20"/>
          <w:szCs w:val="20"/>
        </w:rPr>
      </w:pPr>
    </w:p>
    <w:p w:rsidR="003068A5" w:rsidP="00C01DBF" w:rsidRDefault="004548A6" w14:paraId="55D891B7" w14:textId="3485D0DF">
      <w:pPr>
        <w:pStyle w:val="Heading2"/>
        <w:spacing w:after="0"/>
        <w:ind w:left="-270"/>
        <w:rPr>
          <w:rFonts w:ascii="Arial" w:hAnsi="Arial" w:cs="Arial"/>
          <w:sz w:val="28"/>
          <w:szCs w:val="28"/>
        </w:rPr>
      </w:pPr>
      <w:r w:rsidRPr="21772067" w:rsidR="21772067">
        <w:rPr>
          <w:rFonts w:ascii="Arial" w:hAnsi="Arial" w:cs="Arial"/>
          <w:sz w:val="28"/>
          <w:szCs w:val="28"/>
        </w:rPr>
        <w:t>Technical Summary</w:t>
      </w:r>
    </w:p>
    <w:p w:rsidR="003068A5" w:rsidP="21772067" w:rsidRDefault="002C3962" w14:paraId="705AF75D" w14:textId="13BC6218" w14:noSpellErr="1">
      <w:pPr>
        <w:pStyle w:val="ListParagraph"/>
        <w:numPr>
          <w:ilvl w:val="0"/>
          <w:numId w:val="36"/>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HTML, CSS, JavaScript, jQuery, Web APIs, AJAX, Node Servers, Express</w:t>
      </w:r>
      <w:r w:rsidRPr="21772067" w:rsidR="21772067">
        <w:rPr>
          <w:rFonts w:ascii="Arial" w:hAnsi="Arial" w:cs="Arial"/>
          <w:sz w:val="20"/>
          <w:szCs w:val="20"/>
        </w:rPr>
        <w:t>.js</w:t>
      </w:r>
      <w:r w:rsidRPr="21772067" w:rsidR="21772067">
        <w:rPr>
          <w:rFonts w:ascii="Arial" w:hAnsi="Arial" w:cs="Arial"/>
          <w:sz w:val="20"/>
          <w:szCs w:val="20"/>
        </w:rPr>
        <w:t>, MySQL, ORM, MongoDB, Mongoose, React</w:t>
      </w:r>
      <w:r w:rsidRPr="21772067" w:rsidR="21772067">
        <w:rPr>
          <w:rFonts w:ascii="Arial" w:hAnsi="Arial" w:cs="Arial"/>
          <w:sz w:val="20"/>
          <w:szCs w:val="20"/>
        </w:rPr>
        <w:t>, WordPress, Node.js, Bootstrap, Android, Git, PHP, ASP</w:t>
      </w:r>
    </w:p>
    <w:p w:rsidR="002C3962" w:rsidP="21772067" w:rsidRDefault="002C3962" w14:paraId="2417E803" w14:textId="584735C1">
      <w:pPr>
        <w:pStyle w:val="ListParagraph"/>
        <w:numPr>
          <w:ilvl w:val="0"/>
          <w:numId w:val="36"/>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 xml:space="preserve">3D CAD Design Software (SolidWorks, SolidWorks Composer) </w:t>
      </w:r>
    </w:p>
    <w:p w:rsidR="002C3962" w:rsidP="21772067" w:rsidRDefault="002C3962" w14:paraId="45BE2279" w14:textId="68C7017D">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 xml:space="preserve">Adobe Creative Suite (Illustrator, InDesign, </w:t>
      </w:r>
      <w:r w:rsidRPr="21772067" w:rsidR="21772067">
        <w:rPr>
          <w:rFonts w:ascii="Arial" w:hAnsi="Arial" w:cs="Arial"/>
          <w:sz w:val="20"/>
          <w:szCs w:val="20"/>
        </w:rPr>
        <w:t>Photoshop</w:t>
      </w:r>
      <w:r w:rsidRPr="21772067" w:rsidR="21772067">
        <w:rPr>
          <w:rFonts w:ascii="Arial" w:hAnsi="Arial" w:cs="Arial"/>
          <w:sz w:val="20"/>
          <w:szCs w:val="20"/>
        </w:rPr>
        <w:t xml:space="preserve">, Acrobat, Reader) </w:t>
      </w:r>
    </w:p>
    <w:p w:rsidR="002C3962" w:rsidP="21772067" w:rsidRDefault="002C3962" w14:paraId="6CC37938" w14:textId="77777777" w14:noSpellErr="1">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Microsoft Office (Word, PowerPoint, Excel, Visio, Access, OneNote)</w:t>
      </w:r>
    </w:p>
    <w:p w:rsidR="21772067" w:rsidP="21772067" w:rsidRDefault="21772067" w14:paraId="153CB5DA" w14:textId="1963A009">
      <w:pPr>
        <w:pStyle w:val="ListParagraph"/>
        <w:numPr>
          <w:ilvl w:val="0"/>
          <w:numId w:val="35"/>
        </w:numPr>
        <w:ind w:right="0"/>
        <w:rPr>
          <w:rFonts w:ascii="Arial" w:hAnsi="Arial" w:eastAsia="Arial" w:cs="Arial" w:asciiTheme="minorAscii" w:hAnsiTheme="minorAscii" w:eastAsiaTheme="minorAscii" w:cstheme="minorAscii"/>
          <w:sz w:val="20"/>
          <w:szCs w:val="20"/>
        </w:rPr>
      </w:pPr>
      <w:r w:rsidRPr="21772067" w:rsidR="21772067">
        <w:rPr>
          <w:rFonts w:ascii="Arial" w:hAnsi="Arial" w:cs="Arial"/>
          <w:sz w:val="20"/>
          <w:szCs w:val="20"/>
        </w:rPr>
        <w:t>Google (Analytics, AdSense, AdWords)</w:t>
      </w:r>
    </w:p>
    <w:p w:rsidR="21772067" w:rsidP="21772067" w:rsidRDefault="21772067" w14:paraId="217318D6" w14:textId="195298DC">
      <w:pPr>
        <w:pStyle w:val="Normal"/>
        <w:rPr>
          <w:rFonts w:ascii="Arial" w:hAnsi="Arial" w:cs="Arial"/>
          <w:sz w:val="20"/>
          <w:szCs w:val="20"/>
        </w:rPr>
      </w:pPr>
    </w:p>
    <w:p w:rsidR="21772067" w:rsidP="21772067" w:rsidRDefault="21772067" w14:paraId="47B2C212" w14:textId="2B69F26F">
      <w:pPr>
        <w:pStyle w:val="Heading2"/>
        <w:spacing w:after="0"/>
        <w:ind w:left="-270"/>
        <w:rPr>
          <w:rFonts w:ascii="Arial" w:hAnsi="Arial" w:cs="Arial"/>
          <w:b w:val="0"/>
          <w:bCs w:val="0"/>
          <w:color w:val="auto"/>
          <w:sz w:val="22"/>
          <w:szCs w:val="22"/>
          <w:u w:val="none"/>
        </w:rPr>
      </w:pPr>
      <w:r w:rsidRPr="21772067" w:rsidR="21772067">
        <w:rPr>
          <w:rFonts w:ascii="Arial" w:hAnsi="Arial" w:cs="Arial"/>
          <w:color w:val="1F4E79" w:themeColor="accent5" w:themeTint="FF" w:themeShade="80"/>
          <w:sz w:val="28"/>
          <w:szCs w:val="28"/>
        </w:rPr>
        <w:t>Education</w:t>
      </w:r>
      <w:r w:rsidRPr="21772067" w:rsidR="21772067">
        <w:rPr>
          <w:rFonts w:ascii="Arial" w:hAnsi="Arial" w:cs="Arial"/>
          <w:b w:val="0"/>
          <w:bCs w:val="0"/>
          <w:color w:val="1F4E79" w:themeColor="accent5" w:themeTint="FF" w:themeShade="80"/>
          <w:sz w:val="22"/>
          <w:szCs w:val="22"/>
          <w:u w:val="none"/>
        </w:rPr>
        <w:t xml:space="preserve"> </w:t>
      </w:r>
    </w:p>
    <w:p w:rsidR="21772067" w:rsidP="21772067" w:rsidRDefault="21772067" w14:noSpellErr="1" w14:paraId="1749840B">
      <w:pPr>
        <w:rPr>
          <w:rFonts w:ascii="Arial" w:hAnsi="Arial" w:cs="Arial"/>
          <w:b w:val="1"/>
          <w:bCs w:val="1"/>
          <w:sz w:val="20"/>
          <w:szCs w:val="20"/>
        </w:rPr>
      </w:pPr>
      <w:r w:rsidRPr="21772067" w:rsidR="21772067">
        <w:rPr>
          <w:rFonts w:ascii="Arial" w:hAnsi="Arial" w:cs="Arial"/>
          <w:b w:val="1"/>
          <w:bCs w:val="1"/>
          <w:sz w:val="20"/>
          <w:szCs w:val="20"/>
        </w:rPr>
        <w:t xml:space="preserve">Certificate in Full Stack Web Development </w:t>
      </w:r>
    </w:p>
    <w:p w:rsidR="21772067" w:rsidP="21772067" w:rsidRDefault="21772067" w14:noSpellErr="1" w14:paraId="39282FD4" w14:textId="507EB62A">
      <w:pPr>
        <w:rPr>
          <w:rFonts w:ascii="Arial" w:hAnsi="Arial" w:cs="Arial"/>
          <w:sz w:val="20"/>
          <w:szCs w:val="20"/>
        </w:rPr>
      </w:pPr>
      <w:r w:rsidRPr="21772067" w:rsidR="21772067">
        <w:rPr>
          <w:rFonts w:ascii="Arial" w:hAnsi="Arial" w:cs="Arial"/>
          <w:sz w:val="20"/>
          <w:szCs w:val="20"/>
        </w:rPr>
        <w:t>University of Minnesota-Twin Cities                                                                                            2019 – 2020</w:t>
      </w:r>
    </w:p>
    <w:p w:rsidR="21772067" w:rsidP="21772067" w:rsidRDefault="21772067" w14:noSpellErr="1" w14:paraId="0413F23F">
      <w:pPr>
        <w:rPr>
          <w:rFonts w:ascii="Arial" w:hAnsi="Arial" w:cs="Arial"/>
          <w:sz w:val="20"/>
          <w:szCs w:val="20"/>
        </w:rPr>
      </w:pPr>
    </w:p>
    <w:p w:rsidR="21772067" w:rsidP="21772067" w:rsidRDefault="21772067" w14:noSpellErr="1" w14:paraId="62D3BAD3">
      <w:pPr>
        <w:rPr>
          <w:rFonts w:ascii="Arial" w:hAnsi="Arial" w:cs="Arial"/>
          <w:sz w:val="20"/>
          <w:szCs w:val="20"/>
        </w:rPr>
      </w:pPr>
      <w:r w:rsidRPr="21772067" w:rsidR="21772067">
        <w:rPr>
          <w:rFonts w:ascii="Arial" w:hAnsi="Arial" w:cs="Arial"/>
          <w:b w:val="1"/>
          <w:bCs w:val="1"/>
          <w:sz w:val="20"/>
          <w:szCs w:val="20"/>
        </w:rPr>
        <w:t>Certificate in User Experience</w:t>
      </w:r>
      <w:r w:rsidRPr="21772067" w:rsidR="21772067">
        <w:rPr>
          <w:rFonts w:ascii="Arial" w:hAnsi="Arial" w:cs="Arial"/>
          <w:sz w:val="20"/>
          <w:szCs w:val="20"/>
        </w:rPr>
        <w:t xml:space="preserve"> </w:t>
      </w:r>
    </w:p>
    <w:p w:rsidR="21772067" w:rsidP="21772067" w:rsidRDefault="21772067" w14:noSpellErr="1" w14:paraId="1B63E740" w14:textId="3E4425F5">
      <w:pPr>
        <w:rPr>
          <w:rFonts w:ascii="Arial" w:hAnsi="Arial" w:cs="Arial"/>
          <w:sz w:val="20"/>
          <w:szCs w:val="20"/>
        </w:rPr>
      </w:pPr>
      <w:r w:rsidRPr="21772067" w:rsidR="21772067">
        <w:rPr>
          <w:rFonts w:ascii="Arial" w:hAnsi="Arial" w:cs="Arial"/>
          <w:sz w:val="20"/>
          <w:szCs w:val="20"/>
        </w:rPr>
        <w:t>University of Michigan                                                                                                                  2017 - 2018</w:t>
      </w:r>
    </w:p>
    <w:p w:rsidR="21772067" w:rsidP="21772067" w:rsidRDefault="21772067" w14:noSpellErr="1" w14:paraId="5B4E386E">
      <w:pPr>
        <w:rPr>
          <w:rFonts w:ascii="Arial" w:hAnsi="Arial" w:cs="Arial"/>
          <w:sz w:val="20"/>
          <w:szCs w:val="20"/>
        </w:rPr>
      </w:pPr>
    </w:p>
    <w:p w:rsidR="21772067" w:rsidP="21772067" w:rsidRDefault="21772067" w14:noSpellErr="1" w14:paraId="457B7875">
      <w:pPr>
        <w:rPr>
          <w:rFonts w:ascii="Arial" w:hAnsi="Arial" w:cs="Arial"/>
          <w:b w:val="1"/>
          <w:bCs w:val="1"/>
          <w:sz w:val="20"/>
          <w:szCs w:val="20"/>
        </w:rPr>
      </w:pPr>
      <w:r w:rsidRPr="21772067" w:rsidR="21772067">
        <w:rPr>
          <w:rFonts w:ascii="Arial" w:hAnsi="Arial" w:cs="Arial"/>
          <w:b w:val="1"/>
          <w:bCs w:val="1"/>
          <w:sz w:val="20"/>
          <w:szCs w:val="20"/>
        </w:rPr>
        <w:t xml:space="preserve">Bachelor’s Degree in English </w:t>
      </w:r>
    </w:p>
    <w:p w:rsidR="21772067" w:rsidP="21772067" w:rsidRDefault="21772067" w14:paraId="5B31BF5C" w14:textId="4501AEB1">
      <w:pPr>
        <w:pStyle w:val="ListParagraph"/>
        <w:numPr>
          <w:ilvl w:val="0"/>
          <w:numId w:val="39"/>
        </w:numPr>
        <w:rPr>
          <w:rFonts w:ascii="Arial" w:hAnsi="Arial" w:eastAsia="Arial" w:cs="Arial" w:asciiTheme="minorAscii" w:hAnsiTheme="minorAscii" w:eastAsiaTheme="minorAscii" w:cstheme="minorAscii"/>
          <w:b w:val="1"/>
          <w:bCs w:val="1"/>
          <w:sz w:val="24"/>
          <w:szCs w:val="24"/>
        </w:rPr>
      </w:pPr>
      <w:r w:rsidRPr="21772067" w:rsidR="21772067">
        <w:rPr>
          <w:rFonts w:ascii="Arial" w:hAnsi="Arial" w:cs="Arial"/>
          <w:b w:val="1"/>
          <w:bCs w:val="1"/>
        </w:rPr>
        <w:t>Specialization in American Literature and Creative Writing</w:t>
      </w:r>
    </w:p>
    <w:p w:rsidR="21772067" w:rsidP="21772067" w:rsidRDefault="21772067" w14:noSpellErr="1" w14:paraId="22C5071A" w14:textId="740F2519">
      <w:pPr>
        <w:rPr>
          <w:rFonts w:ascii="Arial" w:hAnsi="Arial" w:cs="Arial"/>
          <w:sz w:val="20"/>
          <w:szCs w:val="20"/>
        </w:rPr>
      </w:pPr>
      <w:r w:rsidRPr="21772067" w:rsidR="21772067">
        <w:rPr>
          <w:rFonts w:ascii="Arial" w:hAnsi="Arial" w:cs="Arial"/>
          <w:sz w:val="20"/>
          <w:szCs w:val="20"/>
        </w:rPr>
        <w:t>University of Nebraska at Omaha - Omaha, NE                                                                          2013 - 2016</w:t>
      </w:r>
    </w:p>
    <w:p w:rsidR="21772067" w:rsidP="21772067" w:rsidRDefault="21772067" w14:paraId="6FFAE05B" w14:textId="59F9CFAA">
      <w:pPr>
        <w:pStyle w:val="Normal"/>
        <w:rPr>
          <w:rFonts w:ascii="Arial" w:hAnsi="Arial" w:cs="Arial"/>
          <w:sz w:val="20"/>
          <w:szCs w:val="20"/>
        </w:rPr>
      </w:pPr>
    </w:p>
    <w:p w:rsidRPr="00D62A43" w:rsidR="004548A6" w:rsidP="21772067" w:rsidRDefault="004548A6" w14:paraId="55B0036C" w14:textId="50C32FDE">
      <w:pPr>
        <w:pStyle w:val="Heading2"/>
        <w:ind w:left="-270"/>
        <w:rPr>
          <w:rFonts w:ascii="Arial" w:hAnsi="Arial" w:cs="Arial"/>
          <w:sz w:val="28"/>
          <w:szCs w:val="28"/>
        </w:rPr>
      </w:pPr>
      <w:r w:rsidRPr="21772067" w:rsidR="21772067">
        <w:rPr>
          <w:rFonts w:ascii="Arial" w:hAnsi="Arial" w:cs="Arial"/>
          <w:sz w:val="28"/>
          <w:szCs w:val="28"/>
        </w:rPr>
        <w:t>Professional Experience</w:t>
      </w:r>
    </w:p>
    <w:p w:rsidRPr="002C3962" w:rsidR="002C3962" w:rsidP="002C3962" w:rsidRDefault="002C3962" w14:paraId="5F1D1F7E" w14:textId="2A2AFE6D">
      <w:pPr>
        <w:rPr>
          <w:rFonts w:ascii="Arial" w:hAnsi="Arial" w:cs="Arial"/>
          <w:b w:val="1"/>
          <w:bCs w:val="1"/>
          <w:sz w:val="20"/>
          <w:szCs w:val="20"/>
        </w:rPr>
      </w:pPr>
      <w:proofErr w:type="spellStart"/>
      <w:r w:rsidRPr="21772067" w:rsidR="21772067">
        <w:rPr>
          <w:rFonts w:ascii="Arial" w:hAnsi="Arial" w:cs="Arial"/>
          <w:b w:val="1"/>
          <w:bCs w:val="1"/>
          <w:sz w:val="20"/>
          <w:szCs w:val="20"/>
        </w:rPr>
        <w:t>Plumbline</w:t>
      </w:r>
      <w:proofErr w:type="spellEnd"/>
      <w:r w:rsidRPr="21772067" w:rsidR="21772067">
        <w:rPr>
          <w:rFonts w:ascii="Arial" w:hAnsi="Arial" w:cs="Arial"/>
          <w:b w:val="1"/>
          <w:bCs w:val="1"/>
          <w:sz w:val="20"/>
          <w:szCs w:val="20"/>
        </w:rPr>
        <w:t xml:space="preserve"> Builders of Minneapolis - Minneapolis, MN                                     February 2017 – February 2019 </w:t>
      </w:r>
    </w:p>
    <w:p w:rsidRPr="002C3962" w:rsidR="002C3962" w:rsidP="002C3962" w:rsidRDefault="002C3962" w14:paraId="1D8A840B" w14:textId="77777777">
      <w:pPr>
        <w:rPr>
          <w:rFonts w:ascii="Arial" w:hAnsi="Arial" w:cs="Arial"/>
          <w:b/>
          <w:bCs/>
          <w:sz w:val="20"/>
          <w:szCs w:val="20"/>
        </w:rPr>
      </w:pPr>
      <w:r w:rsidRPr="002C3962">
        <w:rPr>
          <w:rFonts w:ascii="Arial" w:hAnsi="Arial" w:cs="Arial"/>
          <w:b/>
          <w:bCs/>
          <w:sz w:val="20"/>
          <w:szCs w:val="20"/>
        </w:rPr>
        <w:t xml:space="preserve">Web Designer/Developer </w:t>
      </w:r>
    </w:p>
    <w:p w:rsidRPr="002C3962" w:rsidR="002C3962" w:rsidP="21772067" w:rsidRDefault="002C3962" w14:paraId="3E6DC9B6" w14:textId="47BDA09D">
      <w:pPr>
        <w:pStyle w:val="ListParagraph"/>
        <w:numPr>
          <w:ilvl w:val="0"/>
          <w:numId w:val="37"/>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Designed and manage company website</w:t>
      </w:r>
      <w:r w:rsidRPr="21772067" w:rsidR="21772067">
        <w:rPr>
          <w:rFonts w:ascii="Arial" w:hAnsi="Arial" w:cs="Arial"/>
        </w:rPr>
        <w:t>: plbonline.com</w:t>
      </w:r>
    </w:p>
    <w:p w:rsidRPr="002C3962" w:rsidR="002C3962" w:rsidP="21772067" w:rsidRDefault="002C3962" w14:paraId="66096F18" w14:textId="6E9A7F88">
      <w:pPr>
        <w:pStyle w:val="ListParagraph"/>
        <w:numPr>
          <w:ilvl w:val="0"/>
          <w:numId w:val="37"/>
        </w:numPr>
        <w:rPr>
          <w:rFonts w:ascii="Arial" w:hAnsi="Arial" w:eastAsia="Arial" w:cs="Arial" w:asciiTheme="minorAscii" w:hAnsiTheme="minorAscii" w:eastAsiaTheme="minorAscii" w:cstheme="minorAscii"/>
          <w:sz w:val="24"/>
          <w:szCs w:val="24"/>
        </w:rPr>
      </w:pPr>
      <w:r w:rsidRPr="21772067" w:rsidR="21772067">
        <w:rPr>
          <w:rFonts w:ascii="Arial" w:hAnsi="Arial" w:cs="Arial"/>
        </w:rPr>
        <w:t>Social media manager</w:t>
      </w:r>
    </w:p>
    <w:p w:rsidRPr="002C3962" w:rsidR="002C3962" w:rsidP="21772067" w:rsidRDefault="002C3962" w14:paraId="28EED38B" w14:textId="0F92F5AB">
      <w:pPr>
        <w:pStyle w:val="ListParagraph"/>
        <w:numPr>
          <w:ilvl w:val="0"/>
          <w:numId w:val="37"/>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Marketing and Advertising Manager</w:t>
      </w:r>
    </w:p>
    <w:p w:rsidR="21772067" w:rsidP="21772067" w:rsidRDefault="21772067" w14:paraId="12EAEF1F" w14:textId="46208228">
      <w:pPr>
        <w:pStyle w:val="Normal"/>
        <w:ind w:left="360"/>
        <w:rPr>
          <w:rFonts w:ascii="Arial" w:hAnsi="Arial" w:cs="Arial"/>
        </w:rPr>
      </w:pPr>
    </w:p>
    <w:p w:rsidR="21772067" w:rsidP="21772067" w:rsidRDefault="21772067" w14:paraId="13A78FC6" w14:textId="07260E58">
      <w:pPr>
        <w:rPr>
          <w:rFonts w:ascii="Arial" w:hAnsi="Arial" w:cs="Arial"/>
          <w:b w:val="1"/>
          <w:bCs w:val="1"/>
          <w:sz w:val="20"/>
          <w:szCs w:val="20"/>
        </w:rPr>
      </w:pPr>
      <w:r w:rsidRPr="21772067" w:rsidR="21772067">
        <w:rPr>
          <w:rFonts w:ascii="Arial" w:hAnsi="Arial" w:cs="Arial"/>
          <w:b w:val="1"/>
          <w:bCs w:val="1"/>
          <w:sz w:val="20"/>
          <w:szCs w:val="20"/>
        </w:rPr>
        <w:t xml:space="preserve">Xigent Solutions - Plymouth, MN                                     September 2018 – September 2019 </w:t>
      </w:r>
    </w:p>
    <w:p w:rsidR="21772067" w:rsidP="21772067" w:rsidRDefault="21772067" w14:paraId="2DABDD37" w14:textId="4F5A0B9F">
      <w:pPr>
        <w:rPr>
          <w:rFonts w:ascii="Arial" w:hAnsi="Arial" w:cs="Arial"/>
          <w:b w:val="1"/>
          <w:bCs w:val="1"/>
          <w:sz w:val="20"/>
          <w:szCs w:val="20"/>
        </w:rPr>
      </w:pPr>
      <w:r w:rsidRPr="21772067" w:rsidR="21772067">
        <w:rPr>
          <w:rFonts w:ascii="Arial" w:hAnsi="Arial" w:cs="Arial"/>
          <w:b w:val="1"/>
          <w:bCs w:val="1"/>
          <w:sz w:val="20"/>
          <w:szCs w:val="20"/>
        </w:rPr>
        <w:t xml:space="preserve">Technical Writer </w:t>
      </w:r>
    </w:p>
    <w:p w:rsidR="21772067" w:rsidP="21772067" w:rsidRDefault="21772067" w14:paraId="1CAD97EC" w14:textId="6BF99976">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 xml:space="preserve">Developed internal content plan including workflow and processes that facilitated the creation of </w:t>
      </w:r>
      <w:proofErr w:type="gramStart"/>
      <w:r w:rsidRPr="21772067" w:rsidR="21772067">
        <w:rPr>
          <w:rFonts w:ascii="Arial" w:hAnsi="Arial" w:eastAsia="Arial" w:cs="Arial"/>
          <w:noProof w:val="0"/>
          <w:sz w:val="20"/>
          <w:szCs w:val="20"/>
          <w:lang w:val="en-US"/>
        </w:rPr>
        <w:t>consistent</w:t>
      </w:r>
      <w:proofErr w:type="gramEnd"/>
      <w:r w:rsidRPr="21772067" w:rsidR="21772067">
        <w:rPr>
          <w:rFonts w:ascii="Arial" w:hAnsi="Arial" w:eastAsia="Arial" w:cs="Arial"/>
          <w:noProof w:val="0"/>
          <w:sz w:val="20"/>
          <w:szCs w:val="20"/>
          <w:lang w:val="en-US"/>
        </w:rPr>
        <w:t xml:space="preserve"> and accurate statement of work for client engagements.</w:t>
      </w:r>
    </w:p>
    <w:p w:rsidR="21772067" w:rsidP="21772067" w:rsidRDefault="21772067" w14:paraId="76F7E1DD" w14:textId="336378DA">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Developed and maintained a library of technical content through the creation and implementation of company document repository.</w:t>
      </w:r>
    </w:p>
    <w:p w:rsidR="21772067" w:rsidP="21772067" w:rsidRDefault="21772067" w14:paraId="4CFEB178" w14:textId="265BAF48">
      <w:pPr>
        <w:pStyle w:val="ListParagraph"/>
        <w:numPr>
          <w:ilvl w:val="0"/>
          <w:numId w:val="48"/>
        </w:numPr>
        <w:rPr>
          <w:rFonts w:ascii="Arial" w:hAnsi="Arial" w:eastAsia="Arial" w:cs="Arial"/>
          <w:noProof w:val="0"/>
          <w:sz w:val="20"/>
          <w:szCs w:val="20"/>
          <w:lang w:val="en-US"/>
        </w:rPr>
      </w:pPr>
      <w:r w:rsidRPr="21772067" w:rsidR="21772067">
        <w:rPr>
          <w:rFonts w:ascii="Arial" w:hAnsi="Arial" w:eastAsia="Arial" w:cs="Arial"/>
          <w:noProof w:val="0"/>
          <w:sz w:val="20"/>
          <w:szCs w:val="20"/>
          <w:lang w:val="en-US"/>
        </w:rPr>
        <w:t>Worked with the Sales Team to plan, develop, organize, write and edit SOWs for customer projects.</w:t>
      </w:r>
    </w:p>
    <w:p w:rsidR="21772067" w:rsidP="21772067" w:rsidRDefault="21772067" w14:paraId="60572554" w14:textId="766E4F8E">
      <w:pPr>
        <w:pStyle w:val="Normal"/>
        <w:ind w:left="360"/>
        <w:rPr>
          <w:rFonts w:ascii="Arial" w:hAnsi="Arial" w:cs="Arial"/>
        </w:rPr>
      </w:pPr>
    </w:p>
    <w:p w:rsidRPr="002C3962" w:rsidR="002C3962" w:rsidP="002C3962" w:rsidRDefault="002C3962" w14:paraId="15369674" w14:textId="3DA902BA">
      <w:pPr>
        <w:rPr>
          <w:rFonts w:ascii="Arial" w:hAnsi="Arial" w:cs="Arial"/>
          <w:b/>
          <w:bCs/>
          <w:sz w:val="20"/>
          <w:szCs w:val="20"/>
        </w:rPr>
      </w:pPr>
      <w:r w:rsidRPr="002C3962">
        <w:rPr>
          <w:rFonts w:ascii="Arial" w:hAnsi="Arial" w:cs="Arial"/>
          <w:b/>
          <w:bCs/>
          <w:sz w:val="20"/>
          <w:szCs w:val="20"/>
        </w:rPr>
        <w:t xml:space="preserve">Avionte Software                                                                                          </w:t>
      </w:r>
      <w:r>
        <w:rPr>
          <w:rFonts w:ascii="Arial" w:hAnsi="Arial" w:cs="Arial"/>
          <w:b/>
          <w:bCs/>
          <w:sz w:val="20"/>
          <w:szCs w:val="20"/>
        </w:rPr>
        <w:t xml:space="preserve">  </w:t>
      </w:r>
      <w:r w:rsidRPr="002C3962">
        <w:rPr>
          <w:rFonts w:ascii="Arial" w:hAnsi="Arial" w:cs="Arial"/>
          <w:b/>
          <w:bCs/>
          <w:sz w:val="20"/>
          <w:szCs w:val="20"/>
        </w:rPr>
        <w:t xml:space="preserve">         April 2018 - June 2018 </w:t>
      </w:r>
    </w:p>
    <w:p w:rsidRPr="002C3962" w:rsidR="002C3962" w:rsidP="002C3962" w:rsidRDefault="002C3962" w14:paraId="4C7560EA" w14:textId="77777777">
      <w:pPr>
        <w:rPr>
          <w:rFonts w:ascii="Arial" w:hAnsi="Arial" w:cs="Arial"/>
          <w:b/>
          <w:bCs/>
          <w:sz w:val="20"/>
          <w:szCs w:val="20"/>
        </w:rPr>
      </w:pPr>
      <w:r w:rsidRPr="002C3962">
        <w:rPr>
          <w:rFonts w:ascii="Arial" w:hAnsi="Arial" w:cs="Arial"/>
          <w:b/>
          <w:bCs/>
          <w:sz w:val="20"/>
          <w:szCs w:val="20"/>
        </w:rPr>
        <w:t>Digital Content Writer</w:t>
      </w:r>
    </w:p>
    <w:p w:rsidRPr="002C3962" w:rsidR="002C3962" w:rsidP="21772067" w:rsidRDefault="002C3962" w14:paraId="378CE96B" w14:textId="477787DB">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Write engaging content for inbound marketing campaigns</w:t>
      </w:r>
    </w:p>
    <w:p w:rsidRPr="002C3962" w:rsidR="002C3962" w:rsidP="21772067" w:rsidRDefault="002C3962" w14:paraId="452A163B" w14:textId="2505D2A0">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Write and optimize compelling long-form and short-form copy and content for multiple channels including, but not limited to, collateral, website, blogs, ads, social, case studies, email, press releases and a variety of value-add content pieces</w:t>
      </w:r>
    </w:p>
    <w:p w:rsidRPr="002C3962" w:rsidR="002C3962" w:rsidP="21772067" w:rsidRDefault="002C3962" w14:paraId="18FC553C" w14:textId="3E0C35F6">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Manage researching, writing, editing, and proofing of digital and print materials on deadline</w:t>
      </w:r>
    </w:p>
    <w:p w:rsidRPr="002C3962" w:rsidR="002C3962" w:rsidP="21772067" w:rsidRDefault="002C3962" w14:paraId="14B30BDB" w14:textId="793C2B63">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Ensure all content is SEO optimized</w:t>
      </w:r>
    </w:p>
    <w:p w:rsidRPr="002C3962" w:rsidR="002C3962" w:rsidP="21772067" w:rsidRDefault="002C3962" w14:paraId="19A647A0" w14:textId="77CB92F5">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Work with digital marketing to optimize content based on analytics and make recommendations to improve performance</w:t>
      </w:r>
    </w:p>
    <w:p w:rsidRPr="002C3962" w:rsidR="002C3962" w:rsidP="21772067" w:rsidRDefault="002C3962" w14:paraId="179EB618" w14:textId="3076FF13">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Help develop, communicate, and execute content plans and social campaigns</w:t>
      </w:r>
    </w:p>
    <w:p w:rsidRPr="002C3962" w:rsidR="002C3962" w:rsidP="21772067" w:rsidRDefault="002C3962" w14:paraId="690061E5" w14:textId="5148074F">
      <w:pPr>
        <w:pStyle w:val="ListParagraph"/>
        <w:numPr>
          <w:ilvl w:val="0"/>
          <w:numId w:val="40"/>
        </w:numPr>
        <w:rPr>
          <w:rFonts w:ascii="Arial" w:hAnsi="Arial" w:eastAsia="Arial" w:cs="Arial" w:asciiTheme="minorAscii" w:hAnsiTheme="minorAscii" w:eastAsiaTheme="minorAscii" w:cstheme="minorAscii"/>
          <w:sz w:val="24"/>
          <w:szCs w:val="24"/>
        </w:rPr>
      </w:pPr>
      <w:r w:rsidRPr="21772067" w:rsidR="21772067">
        <w:rPr>
          <w:rFonts w:ascii="Arial" w:hAnsi="Arial" w:cs="Arial"/>
        </w:rPr>
        <w:t xml:space="preserve">Update and maintain all content across the sales team </w:t>
      </w:r>
    </w:p>
    <w:p w:rsidRPr="002C3962" w:rsidR="002C3962" w:rsidP="21772067" w:rsidRDefault="002C3962" w14:paraId="177E93FB" w14:noSpellErr="1" w14:textId="685B0A96">
      <w:pPr>
        <w:pStyle w:val="Normal"/>
        <w:rPr>
          <w:rFonts w:ascii="Arial" w:hAnsi="Arial" w:cs="Arial"/>
          <w:sz w:val="20"/>
          <w:szCs w:val="20"/>
        </w:rPr>
      </w:pPr>
    </w:p>
    <w:p w:rsidRPr="002C3962" w:rsidR="002C3962" w:rsidP="002C3962" w:rsidRDefault="002C3962" w14:paraId="7816F7A6" w14:textId="32A71386">
      <w:pPr>
        <w:rPr>
          <w:rFonts w:ascii="Arial" w:hAnsi="Arial" w:cs="Arial"/>
          <w:b/>
          <w:bCs/>
          <w:sz w:val="20"/>
          <w:szCs w:val="20"/>
        </w:rPr>
      </w:pPr>
      <w:proofErr w:type="spellStart"/>
      <w:r w:rsidRPr="002C3962">
        <w:rPr>
          <w:rFonts w:ascii="Arial" w:hAnsi="Arial" w:cs="Arial"/>
          <w:b/>
          <w:bCs/>
          <w:sz w:val="20"/>
          <w:szCs w:val="20"/>
        </w:rPr>
        <w:t>Conductix-Wamplfer</w:t>
      </w:r>
      <w:proofErr w:type="spellEnd"/>
      <w:r w:rsidRPr="002C3962">
        <w:rPr>
          <w:rFonts w:ascii="Arial" w:hAnsi="Arial" w:cs="Arial"/>
          <w:b/>
          <w:bCs/>
          <w:sz w:val="20"/>
          <w:szCs w:val="20"/>
        </w:rPr>
        <w:t xml:space="preserve">                                                                                  </w:t>
      </w:r>
      <w:r>
        <w:rPr>
          <w:rFonts w:ascii="Arial" w:hAnsi="Arial" w:cs="Arial"/>
          <w:b/>
          <w:bCs/>
          <w:sz w:val="20"/>
          <w:szCs w:val="20"/>
        </w:rPr>
        <w:t xml:space="preserve">    </w:t>
      </w:r>
      <w:r w:rsidRPr="002C3962">
        <w:rPr>
          <w:rFonts w:ascii="Arial" w:hAnsi="Arial" w:cs="Arial"/>
          <w:b/>
          <w:bCs/>
          <w:sz w:val="20"/>
          <w:szCs w:val="20"/>
        </w:rPr>
        <w:t xml:space="preserve">        May 2017 - March 2018</w:t>
      </w:r>
    </w:p>
    <w:p w:rsidRPr="002C3962" w:rsidR="002C3962" w:rsidP="002C3962" w:rsidRDefault="002C3962" w14:paraId="11B57CE4" w14:textId="77777777">
      <w:pPr>
        <w:rPr>
          <w:rFonts w:ascii="Arial" w:hAnsi="Arial" w:cs="Arial"/>
          <w:b/>
          <w:bCs/>
          <w:sz w:val="20"/>
          <w:szCs w:val="20"/>
        </w:rPr>
      </w:pPr>
      <w:r w:rsidRPr="002C3962">
        <w:rPr>
          <w:rFonts w:ascii="Arial" w:hAnsi="Arial" w:cs="Arial"/>
          <w:b/>
          <w:bCs/>
          <w:sz w:val="20"/>
          <w:szCs w:val="20"/>
        </w:rPr>
        <w:t xml:space="preserve">Journalist and Engineering Technical Writer </w:t>
      </w:r>
    </w:p>
    <w:p w:rsidRPr="002C3962" w:rsidR="002C3962" w:rsidP="002C3962" w:rsidRDefault="002C3962" w14:paraId="2248F775" w14:textId="598A9395">
      <w:pPr>
        <w:rPr>
          <w:rFonts w:ascii="Arial" w:hAnsi="Arial" w:cs="Arial"/>
          <w:sz w:val="20"/>
          <w:szCs w:val="20"/>
        </w:rPr>
      </w:pPr>
      <w:r w:rsidRPr="002C3962">
        <w:rPr>
          <w:rFonts w:ascii="Arial" w:hAnsi="Arial" w:cs="Arial"/>
          <w:sz w:val="20"/>
          <w:szCs w:val="20"/>
        </w:rPr>
        <w:t>Shared service position working for both the marketing department and the engineering department.</w:t>
      </w:r>
    </w:p>
    <w:p w:rsidRPr="002C3962" w:rsidR="002C3962" w:rsidP="002C3962" w:rsidRDefault="002C3962" w14:paraId="6385A89C" w14:textId="77777777">
      <w:pPr>
        <w:rPr>
          <w:rFonts w:ascii="Arial" w:hAnsi="Arial" w:cs="Arial"/>
          <w:sz w:val="20"/>
          <w:szCs w:val="20"/>
        </w:rPr>
      </w:pPr>
      <w:r w:rsidRPr="002C3962">
        <w:rPr>
          <w:rFonts w:ascii="Arial" w:hAnsi="Arial" w:cs="Arial"/>
          <w:sz w:val="20"/>
          <w:szCs w:val="20"/>
        </w:rPr>
        <w:t>Work assignments included:</w:t>
      </w:r>
    </w:p>
    <w:p w:rsidRPr="002C3962" w:rsidR="002C3962" w:rsidP="21772067" w:rsidRDefault="002C3962" w14:paraId="1CE9002A" w14:textId="03B9C763">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Job Application Stories and Job Reference Summaries, Web Site Copy, Press Releases, Newsletter articles, Advertising copy for technical publications, Catalog and brochure copy, Video Scripts, and Instruction, Operations, and Maintenance Manuals</w:t>
      </w:r>
    </w:p>
    <w:p w:rsidRPr="002C3962" w:rsidR="002C3962" w:rsidP="21772067" w:rsidRDefault="002C3962" w14:paraId="032A136A" w14:textId="5BBAD284">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Personally responsible for creating and implementing a new documentation review process for the engineering department.</w:t>
      </w:r>
    </w:p>
    <w:p w:rsidRPr="002C3962" w:rsidR="002C3962" w:rsidP="21772067" w:rsidRDefault="002C3962" w14:paraId="0496457C" w14:textId="1E049A7D">
      <w:pPr>
        <w:pStyle w:val="ListParagraph"/>
        <w:numPr>
          <w:ilvl w:val="0"/>
          <w:numId w:val="41"/>
        </w:numPr>
        <w:rPr>
          <w:rFonts w:ascii="Arial" w:hAnsi="Arial" w:eastAsia="Arial" w:cs="Arial" w:asciiTheme="minorAscii" w:hAnsiTheme="minorAscii" w:eastAsiaTheme="minorAscii" w:cstheme="minorAscii"/>
          <w:sz w:val="24"/>
          <w:szCs w:val="24"/>
        </w:rPr>
      </w:pPr>
      <w:r w:rsidRPr="21772067" w:rsidR="21772067">
        <w:rPr>
          <w:rFonts w:ascii="Arial" w:hAnsi="Arial" w:cs="Arial"/>
        </w:rPr>
        <w:t>Personally responsible for creating and implementing a new standard design for all engineering documentation.</w:t>
      </w:r>
    </w:p>
    <w:p w:rsidRPr="002C3962" w:rsidR="002C3962" w:rsidP="21772067" w:rsidRDefault="002C3962" w14:paraId="6EBF2F40" w14:noSpellErr="1" w14:textId="5F1EDD5E">
      <w:pPr>
        <w:pStyle w:val="Normal"/>
        <w:rPr>
          <w:rFonts w:ascii="Arial" w:hAnsi="Arial" w:cs="Arial"/>
          <w:sz w:val="20"/>
          <w:szCs w:val="20"/>
        </w:rPr>
      </w:pPr>
    </w:p>
    <w:p w:rsidRPr="002C3962" w:rsidR="002C3962" w:rsidP="002C3962" w:rsidRDefault="002C3962" w14:paraId="14425D39" w14:textId="51FF387B">
      <w:pPr>
        <w:rPr>
          <w:rFonts w:ascii="Arial" w:hAnsi="Arial" w:cs="Arial"/>
          <w:b/>
          <w:bCs/>
          <w:sz w:val="20"/>
          <w:szCs w:val="20"/>
        </w:rPr>
      </w:pPr>
      <w:r w:rsidRPr="002C3962">
        <w:rPr>
          <w:rFonts w:ascii="Arial" w:hAnsi="Arial" w:cs="Arial"/>
          <w:b/>
          <w:bCs/>
          <w:sz w:val="20"/>
          <w:szCs w:val="20"/>
        </w:rPr>
        <w:t xml:space="preserve">Hive Media Group                                                                               </w:t>
      </w:r>
      <w:r>
        <w:rPr>
          <w:rFonts w:ascii="Arial" w:hAnsi="Arial" w:cs="Arial"/>
          <w:b/>
          <w:bCs/>
          <w:sz w:val="20"/>
          <w:szCs w:val="20"/>
        </w:rPr>
        <w:t xml:space="preserve">  </w:t>
      </w:r>
      <w:r w:rsidRPr="002C3962">
        <w:rPr>
          <w:rFonts w:ascii="Arial" w:hAnsi="Arial" w:cs="Arial"/>
          <w:b/>
          <w:bCs/>
          <w:sz w:val="20"/>
          <w:szCs w:val="20"/>
        </w:rPr>
        <w:t xml:space="preserve">             July 2016 - February 2017</w:t>
      </w:r>
    </w:p>
    <w:p w:rsidRPr="002C3962" w:rsidR="002C3962" w:rsidP="002C3962" w:rsidRDefault="002C3962" w14:paraId="1151AB45" w14:textId="77777777">
      <w:pPr>
        <w:rPr>
          <w:rFonts w:ascii="Arial" w:hAnsi="Arial" w:cs="Arial"/>
          <w:b/>
          <w:bCs/>
          <w:sz w:val="20"/>
          <w:szCs w:val="20"/>
        </w:rPr>
      </w:pPr>
      <w:r w:rsidRPr="002C3962">
        <w:rPr>
          <w:rFonts w:ascii="Arial" w:hAnsi="Arial" w:cs="Arial"/>
          <w:b/>
          <w:bCs/>
          <w:sz w:val="20"/>
          <w:szCs w:val="20"/>
        </w:rPr>
        <w:t>Contract Digital Content Writer</w:t>
      </w:r>
    </w:p>
    <w:p w:rsidRPr="002C3962" w:rsidR="002C3962" w:rsidP="21772067" w:rsidRDefault="002C3962" w14:paraId="581E025F" w14:textId="405F3A8B">
      <w:pPr>
        <w:pStyle w:val="ListParagraph"/>
        <w:numPr>
          <w:ilvl w:val="0"/>
          <w:numId w:val="42"/>
        </w:numPr>
        <w:rPr>
          <w:rFonts w:ascii="Arial" w:hAnsi="Arial" w:eastAsia="Arial" w:cs="Arial" w:asciiTheme="minorAscii" w:hAnsiTheme="minorAscii" w:eastAsiaTheme="minorAscii" w:cstheme="minorAscii"/>
          <w:sz w:val="24"/>
          <w:szCs w:val="24"/>
        </w:rPr>
      </w:pPr>
      <w:r w:rsidRPr="21772067" w:rsidR="21772067">
        <w:rPr>
          <w:rFonts w:ascii="Arial" w:hAnsi="Arial" w:cs="Arial"/>
        </w:rPr>
        <w:t xml:space="preserve">Writer of articles for online publication </w:t>
      </w:r>
    </w:p>
    <w:p w:rsidRPr="002C3962" w:rsidR="002C3962" w:rsidP="21772067" w:rsidRDefault="002C3962" w14:paraId="70FC4453" w14:noSpellErr="1" w14:textId="239374EC">
      <w:pPr>
        <w:pStyle w:val="Normal"/>
        <w:rPr>
          <w:rFonts w:ascii="Arial" w:hAnsi="Arial" w:cs="Arial"/>
          <w:sz w:val="20"/>
          <w:szCs w:val="20"/>
        </w:rPr>
      </w:pPr>
    </w:p>
    <w:p w:rsidRPr="002C3962" w:rsidR="002C3962" w:rsidP="002C3962" w:rsidRDefault="002C3962" w14:paraId="6E9E93EE" w14:textId="303B2B2D">
      <w:pPr>
        <w:rPr>
          <w:rFonts w:ascii="Arial" w:hAnsi="Arial" w:cs="Arial"/>
          <w:b w:val="1"/>
          <w:bCs w:val="1"/>
          <w:sz w:val="20"/>
          <w:szCs w:val="20"/>
        </w:rPr>
      </w:pPr>
      <w:r w:rsidRPr="21772067" w:rsidR="21772067">
        <w:rPr>
          <w:rFonts w:ascii="Arial" w:hAnsi="Arial" w:cs="Arial"/>
          <w:b w:val="1"/>
          <w:bCs w:val="1"/>
          <w:sz w:val="20"/>
          <w:szCs w:val="20"/>
        </w:rPr>
        <w:t>Valmont Industries Inc - Valley, NE                                                            October 2012 - October 2015</w:t>
      </w:r>
    </w:p>
    <w:p w:rsidRPr="002C3962" w:rsidR="002C3962" w:rsidP="002C3962" w:rsidRDefault="002C3962" w14:paraId="5295BC56" w14:textId="77777777">
      <w:pPr>
        <w:rPr>
          <w:rFonts w:ascii="Arial" w:hAnsi="Arial" w:cs="Arial"/>
          <w:b/>
          <w:bCs/>
          <w:sz w:val="20"/>
          <w:szCs w:val="20"/>
        </w:rPr>
      </w:pPr>
      <w:r w:rsidRPr="002C3962">
        <w:rPr>
          <w:rFonts w:ascii="Arial" w:hAnsi="Arial" w:cs="Arial"/>
          <w:b/>
          <w:bCs/>
          <w:sz w:val="20"/>
          <w:szCs w:val="20"/>
        </w:rPr>
        <w:t xml:space="preserve">Project Manager Technical Writer / Illustrator / Web Content Manager </w:t>
      </w:r>
    </w:p>
    <w:p w:rsidRPr="002C3962" w:rsidR="002C3962" w:rsidP="002C3962" w:rsidRDefault="002C3962" w14:paraId="57E036BB" w14:textId="77777777">
      <w:pPr>
        <w:rPr>
          <w:rFonts w:ascii="Arial" w:hAnsi="Arial" w:cs="Arial"/>
          <w:sz w:val="20"/>
          <w:szCs w:val="20"/>
        </w:rPr>
      </w:pPr>
      <w:r w:rsidRPr="002C3962">
        <w:rPr>
          <w:rFonts w:ascii="Arial" w:hAnsi="Arial" w:cs="Arial"/>
          <w:sz w:val="20"/>
          <w:szCs w:val="20"/>
        </w:rPr>
        <w:t>for Irrigation Division products</w:t>
      </w:r>
    </w:p>
    <w:p w:rsidRPr="002C3962" w:rsidR="002C3962" w:rsidP="21772067" w:rsidRDefault="002C3962" w14:paraId="06AB7586" w14:textId="46E646D4">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Designed, managed, and updated Valmont Irrigation Division's international product documentation website.</w:t>
      </w:r>
    </w:p>
    <w:p w:rsidRPr="002C3962" w:rsidR="002C3962" w:rsidP="21772067" w:rsidRDefault="002C3962" w14:paraId="2C9C1EE0" w14:textId="61FDDA57">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Managed the content database for Valmont Irrigation Division's domestic product documentation website</w:t>
      </w:r>
    </w:p>
    <w:p w:rsidRPr="002C3962" w:rsidR="002C3962" w:rsidP="21772067" w:rsidRDefault="002C3962" w14:paraId="6B6FD7CD" w14:textId="1453ED55">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Created and managed the project for international translation of product manuals into 16 languages, coordinating product/engineering change management of over 400 documents</w:t>
      </w:r>
    </w:p>
    <w:p w:rsidRPr="002C3962" w:rsidR="002C3962" w:rsidP="21772067" w:rsidRDefault="002C3962" w14:paraId="5BD6853C" w14:textId="62AE3044">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Department specialist for electronic control panels, user interface testing and member of mechanical, electronic, software engineering product team</w:t>
      </w:r>
    </w:p>
    <w:p w:rsidRPr="002C3962" w:rsidR="002C3962" w:rsidP="21772067" w:rsidRDefault="002C3962" w14:paraId="5E2BFC94" w14:textId="043A8891">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Over 103 projects successfully completed and implemented during employment</w:t>
      </w:r>
    </w:p>
    <w:p w:rsidRPr="002C3962" w:rsidR="002C3962" w:rsidP="21772067" w:rsidRDefault="002C3962" w14:paraId="52B79477" w14:textId="6602DF6A">
      <w:pPr>
        <w:pStyle w:val="ListParagraph"/>
        <w:numPr>
          <w:ilvl w:val="0"/>
          <w:numId w:val="43"/>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Coordination specialist for field service documentation used for product installation and trainin</w:t>
      </w:r>
      <w:r w:rsidRPr="21772067" w:rsidR="21772067">
        <w:rPr>
          <w:rFonts w:ascii="Arial" w:hAnsi="Arial" w:cs="Arial"/>
        </w:rPr>
        <w:t>g</w:t>
      </w:r>
    </w:p>
    <w:p w:rsidR="21772067" w:rsidP="21772067" w:rsidRDefault="21772067" w14:paraId="5C09FC02" w14:textId="2C0F8220">
      <w:pPr>
        <w:pStyle w:val="Heading2"/>
        <w:ind w:left="-270"/>
        <w:rPr>
          <w:rFonts w:ascii="Arial" w:hAnsi="Arial" w:cs="Arial"/>
          <w:sz w:val="28"/>
          <w:szCs w:val="28"/>
        </w:rPr>
      </w:pPr>
    </w:p>
    <w:p w:rsidR="21772067" w:rsidP="21772067" w:rsidRDefault="21772067" w14:paraId="36CADA73" w14:textId="22F5100C">
      <w:pPr>
        <w:pStyle w:val="Heading2"/>
        <w:bidi w:val="0"/>
        <w:spacing w:before="0" w:beforeAutospacing="off" w:after="120" w:afterAutospacing="off" w:line="240" w:lineRule="auto"/>
        <w:ind w:left="-270" w:right="0"/>
        <w:jc w:val="left"/>
        <w:rPr>
          <w:rFonts w:ascii="Arial" w:hAnsi="Arial" w:cs="Arial"/>
          <w:sz w:val="28"/>
          <w:szCs w:val="28"/>
        </w:rPr>
      </w:pPr>
      <w:r w:rsidRPr="21772067" w:rsidR="21772067">
        <w:rPr>
          <w:rFonts w:ascii="Arial" w:hAnsi="Arial" w:cs="Arial"/>
          <w:sz w:val="28"/>
          <w:szCs w:val="28"/>
        </w:rPr>
        <w:t>Entrepreneurship</w:t>
      </w:r>
    </w:p>
    <w:p w:rsidR="21772067" w:rsidP="21772067" w:rsidRDefault="21772067" w14:paraId="2EB1A52E" w14:textId="481013B1">
      <w:pPr>
        <w:pStyle w:val="Normal"/>
        <w:rPr>
          <w:rFonts w:ascii="Arial" w:hAnsi="Arial" w:cs="Arial"/>
          <w:b w:val="1"/>
          <w:bCs w:val="1"/>
          <w:sz w:val="20"/>
          <w:szCs w:val="20"/>
        </w:rPr>
      </w:pPr>
      <w:r w:rsidRPr="21772067" w:rsidR="21772067">
        <w:rPr>
          <w:rFonts w:ascii="Arial" w:hAnsi="Arial" w:cs="Arial"/>
          <w:b w:val="1"/>
          <w:bCs w:val="1"/>
          <w:sz w:val="20"/>
          <w:szCs w:val="20"/>
        </w:rPr>
        <w:t xml:space="preserve">FavColorRust.com                                                                                                        May 2015 - Present </w:t>
      </w:r>
    </w:p>
    <w:p w:rsidR="21772067" w:rsidP="21772067" w:rsidRDefault="21772067" w14:noSpellErr="1" w14:paraId="0318727B">
      <w:pPr>
        <w:rPr>
          <w:rFonts w:ascii="Arial" w:hAnsi="Arial" w:cs="Arial"/>
          <w:b w:val="1"/>
          <w:bCs w:val="1"/>
          <w:sz w:val="20"/>
          <w:szCs w:val="20"/>
        </w:rPr>
      </w:pPr>
      <w:r w:rsidRPr="21772067" w:rsidR="21772067">
        <w:rPr>
          <w:rFonts w:ascii="Arial" w:hAnsi="Arial" w:cs="Arial"/>
          <w:b w:val="1"/>
          <w:bCs w:val="1"/>
          <w:sz w:val="20"/>
          <w:szCs w:val="20"/>
        </w:rPr>
        <w:t>Web Designer/Web Developer</w:t>
      </w:r>
    </w:p>
    <w:p w:rsidR="21772067" w:rsidP="21772067" w:rsidRDefault="21772067" w14:noSpellErr="1" w14:paraId="2619DFC3">
      <w:pPr>
        <w:rPr>
          <w:rFonts w:ascii="Arial" w:hAnsi="Arial" w:cs="Arial"/>
          <w:sz w:val="20"/>
          <w:szCs w:val="20"/>
        </w:rPr>
      </w:pPr>
      <w:r w:rsidRPr="21772067" w:rsidR="21772067">
        <w:rPr>
          <w:rFonts w:ascii="Arial" w:hAnsi="Arial" w:cs="Arial"/>
          <w:sz w:val="20"/>
          <w:szCs w:val="20"/>
        </w:rPr>
        <w:t>Created Favorite Color Rust Digital Magazine to showcase my editing, publishing, writing, and management of online multimedia content.</w:t>
      </w:r>
    </w:p>
    <w:p w:rsidR="21772067" w:rsidP="21772067" w:rsidRDefault="21772067" w14:noSpellErr="1" w14:paraId="0FE9F5E6" w14:textId="6FA4D6A2">
      <w:pPr>
        <w:pStyle w:val="ListParagraph"/>
        <w:numPr>
          <w:ilvl w:val="0"/>
          <w:numId w:val="38"/>
        </w:numPr>
        <w:rPr>
          <w:rFonts w:ascii="Arial" w:hAnsi="Arial" w:eastAsia="Arial" w:cs="Arial" w:asciiTheme="minorAscii" w:hAnsiTheme="minorAscii" w:eastAsiaTheme="minorAscii" w:cstheme="minorAscii"/>
          <w:sz w:val="24"/>
          <w:szCs w:val="24"/>
        </w:rPr>
      </w:pPr>
      <w:r w:rsidRPr="21772067" w:rsidR="21772067">
        <w:rPr>
          <w:rFonts w:ascii="Arial" w:hAnsi="Arial" w:cs="Arial"/>
        </w:rPr>
        <w:t>Webmaster, writer, and social media manager</w:t>
      </w:r>
    </w:p>
    <w:p w:rsidR="21772067" w:rsidP="21772067" w:rsidRDefault="21772067" w14:noSpellErr="1" w14:paraId="02D52BED" w14:textId="04779E99">
      <w:pPr>
        <w:pStyle w:val="ListParagraph"/>
        <w:numPr>
          <w:ilvl w:val="0"/>
          <w:numId w:val="38"/>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Create dynamic, interactive content with the focus on information, technology, and entertainment</w:t>
      </w:r>
    </w:p>
    <w:p w:rsidR="21772067" w:rsidP="21772067" w:rsidRDefault="21772067" w14:paraId="6E399A9A" w14:textId="03E7462B">
      <w:pPr>
        <w:pStyle w:val="ListParagraph"/>
        <w:numPr>
          <w:ilvl w:val="0"/>
          <w:numId w:val="38"/>
        </w:numPr>
        <w:rPr>
          <w:rFonts w:ascii="Arial" w:hAnsi="Arial" w:eastAsia="Arial" w:cs="Arial" w:asciiTheme="minorAscii" w:hAnsiTheme="minorAscii" w:eastAsiaTheme="minorAscii" w:cstheme="minorAscii"/>
          <w:sz w:val="24"/>
          <w:szCs w:val="24"/>
        </w:rPr>
      </w:pPr>
      <w:r w:rsidRPr="21772067" w:rsidR="21772067">
        <w:rPr>
          <w:rFonts w:ascii="Arial" w:hAnsi="Arial" w:cs="Arial"/>
        </w:rPr>
        <w:t>Content strategy, develop brand awareness, generate inbound traffic and cultivate leads and sales</w:t>
      </w:r>
    </w:p>
    <w:p w:rsidR="21772067" w:rsidP="21772067" w:rsidRDefault="21772067" w14:paraId="64178BDA" w14:textId="2AC903BB">
      <w:pPr>
        <w:pStyle w:val="Normal"/>
        <w:rPr>
          <w:rFonts w:ascii="Arial" w:hAnsi="Arial" w:cs="Arial"/>
        </w:rPr>
      </w:pPr>
    </w:p>
    <w:p w:rsidRPr="00C01DBF" w:rsidR="002C3962" w:rsidP="21772067" w:rsidRDefault="002C3962" w14:paraId="22EAE0E3" w14:noSpellErr="1" w14:textId="65296CE1">
      <w:pPr>
        <w:pStyle w:val="Normal"/>
        <w:rPr>
          <w:rFonts w:ascii="Arial" w:hAnsi="Arial" w:cs="Arial"/>
          <w:sz w:val="20"/>
          <w:szCs w:val="20"/>
        </w:rPr>
      </w:pPr>
    </w:p>
    <w:sectPr w:rsidRPr="002C3962" w:rsidR="00096E56">
      <w:pgSz w:w="12240" w:h="15840" w:orient="portrait"/>
      <w:pgMar w:top="720" w:right="720" w:bottom="720" w:left="720" w:header="720" w:footer="720" w:gutter="0"/>
      <w:cols w:space="720"/>
      <w:docGrid w:linePitch="360"/>
      <w:headerReference w:type="default" r:id="Rc72c64c3f08d4ba1"/>
      <w:footerReference w:type="default" r:id="R1260a562536247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3DA9" w:rsidP="00B53622" w:rsidRDefault="00AE3DA9" w14:paraId="2DB158D9" w14:textId="77777777">
      <w:r>
        <w:separator/>
      </w:r>
    </w:p>
  </w:endnote>
  <w:endnote w:type="continuationSeparator" w:id="0">
    <w:p w:rsidR="00AE3DA9" w:rsidP="00B53622" w:rsidRDefault="00AE3DA9" w14:paraId="29E9176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EFOP-Bold">
    <w:altName w:val="Times New Roman"/>
    <w:charset w:val="00"/>
    <w:family w:val="modern"/>
    <w:notTrueType/>
    <w:pitch w:val="variable"/>
    <w:sig w:usb0="8000002F" w:usb1="4000204A" w:usb2="00000000" w:usb3="00000000" w:csb0="00000001" w:csb1="00000000"/>
  </w:font>
  <w:font w:name="Futura Bk BT">
    <w:altName w:val="Arial"/>
    <w:charset w:val="00"/>
    <w:family w:val="swiss"/>
    <w:pitch w:val="variable"/>
    <w:sig w:usb0="00000001" w:usb1="1000204A" w:usb2="00000000" w:usb3="00000000" w:csb0="0000001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BF125A" w:rsidTr="1ABF125A" w14:paraId="4E9F2638">
      <w:tc>
        <w:tcPr>
          <w:tcW w:w="3120" w:type="dxa"/>
          <w:tcMar/>
        </w:tcPr>
        <w:p w:rsidR="1ABF125A" w:rsidP="1ABF125A" w:rsidRDefault="1ABF125A" w14:paraId="2A024ED0" w14:textId="12B781ED">
          <w:pPr>
            <w:pStyle w:val="Header"/>
            <w:bidi w:val="0"/>
            <w:ind w:left="-115"/>
            <w:jc w:val="left"/>
          </w:pPr>
        </w:p>
      </w:tc>
      <w:tc>
        <w:tcPr>
          <w:tcW w:w="3120" w:type="dxa"/>
          <w:tcMar/>
        </w:tcPr>
        <w:p w:rsidR="1ABF125A" w:rsidP="1ABF125A" w:rsidRDefault="1ABF125A" w14:paraId="3B557724" w14:textId="7B53E3F0">
          <w:pPr>
            <w:pStyle w:val="Header"/>
            <w:bidi w:val="0"/>
            <w:jc w:val="center"/>
          </w:pPr>
        </w:p>
      </w:tc>
      <w:tc>
        <w:tcPr>
          <w:tcW w:w="3120" w:type="dxa"/>
          <w:tcMar/>
        </w:tcPr>
        <w:p w:rsidR="1ABF125A" w:rsidP="1ABF125A" w:rsidRDefault="1ABF125A" w14:paraId="4D6B4A20" w14:textId="54FA187F">
          <w:pPr>
            <w:pStyle w:val="Header"/>
            <w:bidi w:val="0"/>
            <w:ind w:right="-115"/>
            <w:jc w:val="right"/>
          </w:pPr>
        </w:p>
      </w:tc>
    </w:tr>
  </w:tbl>
  <w:p w:rsidR="1ABF125A" w:rsidP="1ABF125A" w:rsidRDefault="1ABF125A" w14:paraId="3C074157" w14:textId="2DBAECA5">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3DA9" w:rsidP="00B53622" w:rsidRDefault="00AE3DA9" w14:paraId="3F527FDB" w14:textId="77777777">
      <w:r>
        <w:separator/>
      </w:r>
    </w:p>
  </w:footnote>
  <w:footnote w:type="continuationSeparator" w:id="0">
    <w:p w:rsidR="00AE3DA9" w:rsidP="00B53622" w:rsidRDefault="00AE3DA9" w14:paraId="22059795" w14:textId="77777777">
      <w:r>
        <w:continuationSeparator/>
      </w:r>
    </w:p>
  </w:footnote>
</w:footnotes>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BF125A" w:rsidTr="1ABF125A" w14:paraId="2F349975">
      <w:tc>
        <w:tcPr>
          <w:tcW w:w="3120" w:type="dxa"/>
          <w:tcMar/>
        </w:tcPr>
        <w:p w:rsidR="1ABF125A" w:rsidP="1ABF125A" w:rsidRDefault="1ABF125A" w14:paraId="6177EE0C" w14:textId="77701772">
          <w:pPr>
            <w:pStyle w:val="Header"/>
            <w:bidi w:val="0"/>
            <w:ind w:left="-115"/>
            <w:jc w:val="left"/>
          </w:pPr>
        </w:p>
      </w:tc>
      <w:tc>
        <w:tcPr>
          <w:tcW w:w="3120" w:type="dxa"/>
          <w:tcMar/>
        </w:tcPr>
        <w:p w:rsidR="1ABF125A" w:rsidP="1ABF125A" w:rsidRDefault="1ABF125A" w14:paraId="6907E22F" w14:textId="24F49189">
          <w:pPr>
            <w:pStyle w:val="Header"/>
            <w:bidi w:val="0"/>
            <w:jc w:val="center"/>
          </w:pPr>
        </w:p>
      </w:tc>
      <w:tc>
        <w:tcPr>
          <w:tcW w:w="3120" w:type="dxa"/>
          <w:tcMar/>
        </w:tcPr>
        <w:p w:rsidR="1ABF125A" w:rsidP="1ABF125A" w:rsidRDefault="1ABF125A" w14:paraId="593E2238" w14:textId="3AB9C205">
          <w:pPr>
            <w:pStyle w:val="Header"/>
            <w:bidi w:val="0"/>
            <w:ind w:right="-115"/>
            <w:jc w:val="right"/>
          </w:pPr>
        </w:p>
      </w:tc>
    </w:tr>
  </w:tbl>
  <w:p w:rsidR="1ABF125A" w:rsidP="1ABF125A" w:rsidRDefault="1ABF125A" w14:paraId="6D6157CA" w14:textId="51C33F1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623B5C"/>
    <w:multiLevelType w:val="multilevel"/>
    <w:tmpl w:val="F5462FD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C513455"/>
    <w:multiLevelType w:val="hybridMultilevel"/>
    <w:tmpl w:val="B1CA1A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310072"/>
    <w:multiLevelType w:val="hybridMultilevel"/>
    <w:tmpl w:val="659A5F48"/>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F87150"/>
    <w:multiLevelType w:val="multilevel"/>
    <w:tmpl w:val="B36A62C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7AF4181"/>
    <w:multiLevelType w:val="hybridMultilevel"/>
    <w:tmpl w:val="4D7296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8D56762"/>
    <w:multiLevelType w:val="hybridMultilevel"/>
    <w:tmpl w:val="D7B004A4"/>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B467298"/>
    <w:multiLevelType w:val="hybridMultilevel"/>
    <w:tmpl w:val="9B92D00A"/>
    <w:lvl w:ilvl="0" w:tplc="0600A92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BD14866"/>
    <w:multiLevelType w:val="hybridMultilevel"/>
    <w:tmpl w:val="59186F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BF77E6F"/>
    <w:multiLevelType w:val="multilevel"/>
    <w:tmpl w:val="63C4EA7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C2C7495"/>
    <w:multiLevelType w:val="hybridMultilevel"/>
    <w:tmpl w:val="754074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F6C24A4"/>
    <w:multiLevelType w:val="multilevel"/>
    <w:tmpl w:val="C108F2B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1BA1979"/>
    <w:multiLevelType w:val="hybridMultilevel"/>
    <w:tmpl w:val="BE8EC0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1CA02CD"/>
    <w:multiLevelType w:val="hybridMultilevel"/>
    <w:tmpl w:val="76727A62"/>
    <w:lvl w:ilvl="0" w:tplc="B0484E9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4F050B0"/>
    <w:multiLevelType w:val="hybridMultilevel"/>
    <w:tmpl w:val="5D2610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7C15E83"/>
    <w:multiLevelType w:val="hybridMultilevel"/>
    <w:tmpl w:val="33221232"/>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D8E566D"/>
    <w:multiLevelType w:val="multilevel"/>
    <w:tmpl w:val="AD50673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E48293B"/>
    <w:multiLevelType w:val="hybridMultilevel"/>
    <w:tmpl w:val="FE047F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13012C6"/>
    <w:multiLevelType w:val="hybridMultilevel"/>
    <w:tmpl w:val="B0F891D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46A44A74"/>
    <w:multiLevelType w:val="hybridMultilevel"/>
    <w:tmpl w:val="1F4285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A4B6DD0"/>
    <w:multiLevelType w:val="hybridMultilevel"/>
    <w:tmpl w:val="03F8A8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4CCB5651"/>
    <w:multiLevelType w:val="hybridMultilevel"/>
    <w:tmpl w:val="488CB2B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1" w15:restartNumberingAfterBreak="0">
    <w:nsid w:val="4F75777B"/>
    <w:multiLevelType w:val="hybridMultilevel"/>
    <w:tmpl w:val="1C4CE408"/>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FA354A7"/>
    <w:multiLevelType w:val="hybridMultilevel"/>
    <w:tmpl w:val="C0984272"/>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0AA5A30"/>
    <w:multiLevelType w:val="hybridMultilevel"/>
    <w:tmpl w:val="60C4C3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1085402"/>
    <w:multiLevelType w:val="hybridMultilevel"/>
    <w:tmpl w:val="404E48D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25" w15:restartNumberingAfterBreak="0">
    <w:nsid w:val="52CE6A2D"/>
    <w:multiLevelType w:val="hybridMultilevel"/>
    <w:tmpl w:val="4CDCE5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4841C0E"/>
    <w:multiLevelType w:val="multilevel"/>
    <w:tmpl w:val="0FB0191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56CA4EB5"/>
    <w:multiLevelType w:val="hybridMultilevel"/>
    <w:tmpl w:val="BF4A3226"/>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57B16150"/>
    <w:multiLevelType w:val="hybridMultilevel"/>
    <w:tmpl w:val="B95480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5152E7B"/>
    <w:multiLevelType w:val="hybridMultilevel"/>
    <w:tmpl w:val="E508ED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A354E86"/>
    <w:multiLevelType w:val="hybridMultilevel"/>
    <w:tmpl w:val="63B812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CA70E17"/>
    <w:multiLevelType w:val="multilevel"/>
    <w:tmpl w:val="81CAA7F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DBB6C28"/>
    <w:multiLevelType w:val="hybridMultilevel"/>
    <w:tmpl w:val="106A10FC"/>
    <w:lvl w:ilvl="0" w:tplc="30DA882C">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F4C554A"/>
    <w:multiLevelType w:val="multilevel"/>
    <w:tmpl w:val="9C7A61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1">
    <w:abstractNumId w:val="23"/>
  </w:num>
  <w:num w:numId="2">
    <w:abstractNumId w:val="25"/>
  </w:num>
  <w:num w:numId="3">
    <w:abstractNumId w:val="18"/>
  </w:num>
  <w:num w:numId="4">
    <w:abstractNumId w:val="16"/>
  </w:num>
  <w:num w:numId="5">
    <w:abstractNumId w:val="17"/>
  </w:num>
  <w:num w:numId="6">
    <w:abstractNumId w:val="9"/>
  </w:num>
  <w:num w:numId="7">
    <w:abstractNumId w:val="29"/>
  </w:num>
  <w:num w:numId="8">
    <w:abstractNumId w:val="7"/>
  </w:num>
  <w:num w:numId="9">
    <w:abstractNumId w:val="28"/>
  </w:num>
  <w:num w:numId="10">
    <w:abstractNumId w:val="19"/>
  </w:num>
  <w:num w:numId="11">
    <w:abstractNumId w:val="15"/>
  </w:num>
  <w:num w:numId="12">
    <w:abstractNumId w:val="24"/>
  </w:num>
  <w:num w:numId="13">
    <w:abstractNumId w:val="20"/>
  </w:num>
  <w:num w:numId="14">
    <w:abstractNumId w:val="33"/>
  </w:num>
  <w:num w:numId="15">
    <w:abstractNumId w:val="26"/>
  </w:num>
  <w:num w:numId="16">
    <w:abstractNumId w:val="8"/>
  </w:num>
  <w:num w:numId="17">
    <w:abstractNumId w:val="0"/>
  </w:num>
  <w:num w:numId="18">
    <w:abstractNumId w:val="10"/>
  </w:num>
  <w:num w:numId="19">
    <w:abstractNumId w:val="3"/>
  </w:num>
  <w:num w:numId="20">
    <w:abstractNumId w:val="31"/>
  </w:num>
  <w:num w:numId="21">
    <w:abstractNumId w:val="13"/>
  </w:num>
  <w:num w:numId="22">
    <w:abstractNumId w:val="6"/>
  </w:num>
  <w:num w:numId="23">
    <w:abstractNumId w:val="11"/>
  </w:num>
  <w:num w:numId="24">
    <w:abstractNumId w:val="30"/>
  </w:num>
  <w:num w:numId="25">
    <w:abstractNumId w:val="12"/>
  </w:num>
  <w:num w:numId="26">
    <w:abstractNumId w:val="4"/>
  </w:num>
  <w:num w:numId="27">
    <w:abstractNumId w:val="1"/>
  </w:num>
  <w:num w:numId="28">
    <w:abstractNumId w:val="22"/>
  </w:num>
  <w:num w:numId="29">
    <w:abstractNumId w:val="32"/>
  </w:num>
  <w:num w:numId="30">
    <w:abstractNumId w:val="5"/>
  </w:num>
  <w:num w:numId="31">
    <w:abstractNumId w:val="21"/>
  </w:num>
  <w:num w:numId="32">
    <w:abstractNumId w:val="27"/>
  </w:num>
  <w:num w:numId="33">
    <w:abstractNumId w:val="14"/>
  </w:num>
  <w:num w:numId="3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30"/>
  <w:hideSpellingErrors/>
  <w:hideGrammaticalErrors/>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yNTUFksaGZibmpko6SsGpxcWZ+XkgBSa1APAj2AIsAAAA"/>
  </w:docVars>
  <w:rsids>
    <w:rsidRoot w:val="00F71E96"/>
    <w:rsid w:val="00012B5C"/>
    <w:rsid w:val="00034DB5"/>
    <w:rsid w:val="00096E56"/>
    <w:rsid w:val="000F77EF"/>
    <w:rsid w:val="00133657"/>
    <w:rsid w:val="001628D8"/>
    <w:rsid w:val="00192998"/>
    <w:rsid w:val="001E6C7F"/>
    <w:rsid w:val="0024211E"/>
    <w:rsid w:val="002C3962"/>
    <w:rsid w:val="002F6589"/>
    <w:rsid w:val="003068A5"/>
    <w:rsid w:val="00340FF7"/>
    <w:rsid w:val="00387F48"/>
    <w:rsid w:val="003E2611"/>
    <w:rsid w:val="00423275"/>
    <w:rsid w:val="00441234"/>
    <w:rsid w:val="004548A6"/>
    <w:rsid w:val="004A11AD"/>
    <w:rsid w:val="004F5788"/>
    <w:rsid w:val="005261F8"/>
    <w:rsid w:val="005B23A0"/>
    <w:rsid w:val="005F56F5"/>
    <w:rsid w:val="006E45CB"/>
    <w:rsid w:val="00711973"/>
    <w:rsid w:val="00724403"/>
    <w:rsid w:val="00725911"/>
    <w:rsid w:val="00751BA4"/>
    <w:rsid w:val="0075205C"/>
    <w:rsid w:val="00765E3F"/>
    <w:rsid w:val="0081135E"/>
    <w:rsid w:val="008766EE"/>
    <w:rsid w:val="00885448"/>
    <w:rsid w:val="008A0315"/>
    <w:rsid w:val="009418A5"/>
    <w:rsid w:val="009519EC"/>
    <w:rsid w:val="00975BEC"/>
    <w:rsid w:val="0097663A"/>
    <w:rsid w:val="009A070C"/>
    <w:rsid w:val="009B1062"/>
    <w:rsid w:val="009F23EF"/>
    <w:rsid w:val="00A149F1"/>
    <w:rsid w:val="00A15CD7"/>
    <w:rsid w:val="00A43C2F"/>
    <w:rsid w:val="00A51CB0"/>
    <w:rsid w:val="00A61A03"/>
    <w:rsid w:val="00A67F80"/>
    <w:rsid w:val="00AA42B8"/>
    <w:rsid w:val="00AB054C"/>
    <w:rsid w:val="00AE3DA9"/>
    <w:rsid w:val="00AF6E0A"/>
    <w:rsid w:val="00B53622"/>
    <w:rsid w:val="00B81877"/>
    <w:rsid w:val="00BF28BB"/>
    <w:rsid w:val="00C01DBF"/>
    <w:rsid w:val="00C62091"/>
    <w:rsid w:val="00C86036"/>
    <w:rsid w:val="00C97106"/>
    <w:rsid w:val="00CE0052"/>
    <w:rsid w:val="00D33F41"/>
    <w:rsid w:val="00D62A43"/>
    <w:rsid w:val="00D7063C"/>
    <w:rsid w:val="00D759D4"/>
    <w:rsid w:val="00D90564"/>
    <w:rsid w:val="00DB02B2"/>
    <w:rsid w:val="00DE3A85"/>
    <w:rsid w:val="00E12667"/>
    <w:rsid w:val="00E318CA"/>
    <w:rsid w:val="00E37AB9"/>
    <w:rsid w:val="00E61933"/>
    <w:rsid w:val="00E81E4C"/>
    <w:rsid w:val="00E96F29"/>
    <w:rsid w:val="00EA1CAB"/>
    <w:rsid w:val="00EB7240"/>
    <w:rsid w:val="00EE0464"/>
    <w:rsid w:val="00F27491"/>
    <w:rsid w:val="00F47CF9"/>
    <w:rsid w:val="00F639DA"/>
    <w:rsid w:val="00F71D4D"/>
    <w:rsid w:val="00F71E96"/>
    <w:rsid w:val="00FA108C"/>
    <w:rsid w:val="00FA3F99"/>
    <w:rsid w:val="00FC3761"/>
    <w:rsid w:val="1ABF125A"/>
    <w:rsid w:val="21772067"/>
    <w:rsid w:val="51B2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3B82B5"/>
  <w15:chartTrackingRefBased/>
  <w15:docId w15:val="{EAA917B1-53C6-458B-964C-7554A944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6E56"/>
    <w:pPr>
      <w:spacing w:after="0" w:line="240" w:lineRule="auto"/>
    </w:pPr>
    <w:rPr>
      <w:sz w:val="24"/>
      <w:szCs w:val="24"/>
    </w:rPr>
  </w:style>
  <w:style w:type="paragraph" w:styleId="Heading2">
    <w:name w:val="heading 2"/>
    <w:next w:val="Normal"/>
    <w:link w:val="Heading2Char"/>
    <w:qFormat/>
    <w:rsid w:val="00096E56"/>
    <w:pPr>
      <w:spacing w:after="120" w:line="240" w:lineRule="auto"/>
      <w:outlineLvl w:val="1"/>
    </w:pPr>
    <w:rPr>
      <w:rFonts w:ascii="FuturaEFOP-Bold" w:hAnsi="FuturaEFOP-Bold" w:eastAsia="Times New Roman" w:cs="Times New Roman"/>
      <w:b/>
      <w:color w:val="003D71"/>
      <w:sz w:val="24"/>
      <w:szCs w:val="20"/>
      <w:u w:val="singl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53622"/>
    <w:pPr>
      <w:tabs>
        <w:tab w:val="center" w:pos="4680"/>
        <w:tab w:val="right" w:pos="9360"/>
      </w:tabs>
    </w:pPr>
  </w:style>
  <w:style w:type="character" w:styleId="HeaderChar" w:customStyle="1">
    <w:name w:val="Header Char"/>
    <w:basedOn w:val="DefaultParagraphFont"/>
    <w:link w:val="Header"/>
    <w:uiPriority w:val="99"/>
    <w:rsid w:val="00B53622"/>
  </w:style>
  <w:style w:type="paragraph" w:styleId="Footer">
    <w:name w:val="footer"/>
    <w:basedOn w:val="Normal"/>
    <w:link w:val="FooterChar"/>
    <w:uiPriority w:val="99"/>
    <w:unhideWhenUsed/>
    <w:rsid w:val="00B53622"/>
    <w:pPr>
      <w:tabs>
        <w:tab w:val="center" w:pos="4680"/>
        <w:tab w:val="right" w:pos="9360"/>
      </w:tabs>
    </w:pPr>
  </w:style>
  <w:style w:type="character" w:styleId="FooterChar" w:customStyle="1">
    <w:name w:val="Footer Char"/>
    <w:basedOn w:val="DefaultParagraphFont"/>
    <w:link w:val="Footer"/>
    <w:uiPriority w:val="99"/>
    <w:rsid w:val="00B53622"/>
  </w:style>
  <w:style w:type="character" w:styleId="Heading2Char" w:customStyle="1">
    <w:name w:val="Heading 2 Char"/>
    <w:basedOn w:val="DefaultParagraphFont"/>
    <w:link w:val="Heading2"/>
    <w:rsid w:val="00096E56"/>
    <w:rPr>
      <w:rFonts w:ascii="FuturaEFOP-Bold" w:hAnsi="FuturaEFOP-Bold" w:eastAsia="Times New Roman" w:cs="Times New Roman"/>
      <w:b/>
      <w:color w:val="003D71"/>
      <w:sz w:val="24"/>
      <w:szCs w:val="20"/>
      <w:u w:val="single"/>
    </w:rPr>
  </w:style>
  <w:style w:type="paragraph" w:styleId="ListParagraph">
    <w:name w:val="List Paragraph"/>
    <w:basedOn w:val="Normal"/>
    <w:uiPriority w:val="34"/>
    <w:qFormat/>
    <w:rsid w:val="00096E56"/>
    <w:pPr>
      <w:ind w:left="720"/>
      <w:contextualSpacing/>
    </w:pPr>
    <w:rPr>
      <w:rFonts w:ascii="Futura Bk BT" w:hAnsi="Futura Bk BT" w:eastAsia="Times New Roman" w:cs="Times New Roman"/>
      <w:sz w:val="20"/>
      <w:szCs w:val="20"/>
    </w:rPr>
  </w:style>
  <w:style w:type="paragraph" w:styleId="NormalWeb">
    <w:name w:val="Normal (Web)"/>
    <w:basedOn w:val="Normal"/>
    <w:uiPriority w:val="99"/>
    <w:semiHidden/>
    <w:unhideWhenUsed/>
    <w:rsid w:val="00096E56"/>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096E56"/>
    <w:rPr>
      <w:color w:val="0563C1" w:themeColor="hyperlink"/>
      <w:u w:val="single"/>
    </w:rPr>
  </w:style>
  <w:style w:type="character" w:styleId="Emphasis">
    <w:name w:val="Emphasis"/>
    <w:basedOn w:val="DefaultParagraphFont"/>
    <w:uiPriority w:val="20"/>
    <w:qFormat/>
    <w:rsid w:val="00D62A43"/>
    <w:rPr>
      <w:i/>
      <w:i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380455">
      <w:bodyDiv w:val="1"/>
      <w:marLeft w:val="0"/>
      <w:marRight w:val="0"/>
      <w:marTop w:val="0"/>
      <w:marBottom w:val="0"/>
      <w:divBdr>
        <w:top w:val="none" w:sz="0" w:space="0" w:color="auto"/>
        <w:left w:val="none" w:sz="0" w:space="0" w:color="auto"/>
        <w:bottom w:val="none" w:sz="0" w:space="0" w:color="auto"/>
        <w:right w:val="none" w:sz="0" w:space="0" w:color="auto"/>
      </w:divBdr>
    </w:div>
    <w:div w:id="730889879">
      <w:bodyDiv w:val="1"/>
      <w:marLeft w:val="0"/>
      <w:marRight w:val="0"/>
      <w:marTop w:val="0"/>
      <w:marBottom w:val="0"/>
      <w:divBdr>
        <w:top w:val="none" w:sz="0" w:space="0" w:color="auto"/>
        <w:left w:val="none" w:sz="0" w:space="0" w:color="auto"/>
        <w:bottom w:val="none" w:sz="0" w:space="0" w:color="auto"/>
        <w:right w:val="none" w:sz="0" w:space="0" w:color="auto"/>
      </w:divBdr>
    </w:div>
    <w:div w:id="1087192096">
      <w:bodyDiv w:val="1"/>
      <w:marLeft w:val="0"/>
      <w:marRight w:val="0"/>
      <w:marTop w:val="0"/>
      <w:marBottom w:val="0"/>
      <w:divBdr>
        <w:top w:val="none" w:sz="0" w:space="0" w:color="auto"/>
        <w:left w:val="none" w:sz="0" w:space="0" w:color="auto"/>
        <w:bottom w:val="none" w:sz="0" w:space="0" w:color="auto"/>
        <w:right w:val="none" w:sz="0" w:space="0" w:color="auto"/>
      </w:divBdr>
    </w:div>
    <w:div w:id="110153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word/header2.xml" Id="Rc72c64c3f08d4ba1" /><Relationship Type="http://schemas.openxmlformats.org/officeDocument/2006/relationships/footer" Target="/word/footer2.xml" Id="R1260a56253624724" /><Relationship Type="http://schemas.openxmlformats.org/officeDocument/2006/relationships/hyperlink" Target="mailto:marksirany@me.com" TargetMode="External" Id="Rf8123567bd8943bc" /><Relationship Type="http://schemas.openxmlformats.org/officeDocument/2006/relationships/hyperlink" Target="https://www.linkedin.com/in/marksirany/" TargetMode="External" Id="R752a0b66217c4f97" /><Relationship Type="http://schemas.openxmlformats.org/officeDocument/2006/relationships/hyperlink" Target="https://marksirany.github.io/profile3/" TargetMode="External" Id="R43d57eccd67b43c7" /><Relationship Type="http://schemas.openxmlformats.org/officeDocument/2006/relationships/hyperlink" Target="https://github.com/marksirany" TargetMode="External" Id="Rf982cc7d21d5472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ubbard\Desktop\_Intertech%20Profile%20Template.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104F0FABC60F4DB822F2B834E07F1E" ma:contentTypeVersion="11" ma:contentTypeDescription="Create a new document." ma:contentTypeScope="" ma:versionID="f2f07ca306a2fbaa9314475628e34b5d">
  <xsd:schema xmlns:xsd="http://www.w3.org/2001/XMLSchema" xmlns:xs="http://www.w3.org/2001/XMLSchema" xmlns:p="http://schemas.microsoft.com/office/2006/metadata/properties" xmlns:ns2="ad770dd5-fb3b-45f7-9fb5-1fe1234d2988" xmlns:ns3="dfb7505f-e41d-4592-bdd7-9ad2a83b6ada" targetNamespace="http://schemas.microsoft.com/office/2006/metadata/properties" ma:root="true" ma:fieldsID="113f31b86bf5e58d599db6f6e62cb9b5" ns2:_="" ns3:_="">
    <xsd:import namespace="ad770dd5-fb3b-45f7-9fb5-1fe1234d2988"/>
    <xsd:import namespace="dfb7505f-e41d-4592-bdd7-9ad2a83b6ada"/>
    <xsd:element name="properties">
      <xsd:complexType>
        <xsd:sequence>
          <xsd:element name="documentManagement">
            <xsd:complexType>
              <xsd:all>
                <xsd:element ref="ns2:SharedWithUsers" minOccurs="0"/>
                <xsd:element ref="ns2:SharingHintHash"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70dd5-fb3b-45f7-9fb5-1fe1234d298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b7505f-e41d-4592-bdd7-9ad2a83b6ad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D7FE8C-F3CA-444E-A9CA-23F2DC5AE66E}">
  <ds:schemaRefs>
    <ds:schemaRef ds:uri="http://schemas.microsoft.com/office/2006/metadata/contentType"/>
    <ds:schemaRef ds:uri="http://schemas.microsoft.com/office/2006/metadata/properties/metaAttributes"/>
    <ds:schemaRef ds:uri="http://www.w3.org/2000/xmlns/"/>
    <ds:schemaRef ds:uri="http://www.w3.org/2001/XMLSchema"/>
    <ds:schemaRef ds:uri="ad770dd5-fb3b-45f7-9fb5-1fe1234d2988"/>
    <ds:schemaRef ds:uri="dfb7505f-e41d-4592-bdd7-9ad2a83b6ada"/>
  </ds:schemaRefs>
</ds:datastoreItem>
</file>

<file path=customXml/itemProps2.xml><?xml version="1.0" encoding="utf-8"?>
<ds:datastoreItem xmlns:ds="http://schemas.openxmlformats.org/officeDocument/2006/customXml" ds:itemID="{D1CC349B-B9E9-4431-B9DA-EF2D5D825BF7}">
  <ds:schemaRefs>
    <ds:schemaRef ds:uri="http://schemas.microsoft.com/sharepoint/v3/contenttype/forms"/>
  </ds:schemaRefs>
</ds:datastoreItem>
</file>

<file path=customXml/itemProps3.xml><?xml version="1.0" encoding="utf-8"?>
<ds:datastoreItem xmlns:ds="http://schemas.openxmlformats.org/officeDocument/2006/customXml" ds:itemID="{5B118F7F-878B-4115-9163-B69FA0470687}">
  <ds:schemaRefs>
    <ds:schemaRef ds:uri="http://schemas.microsoft.com/office/2006/metadata/properties"/>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_Intertech%20Profile%20Template.dotx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Patty Hubbard</dc:creator>
  <keywords/>
  <dc:description/>
  <lastModifiedBy>Mark Thomas Sirany</lastModifiedBy>
  <revision>5</revision>
  <dcterms:created xsi:type="dcterms:W3CDTF">2020-02-09T03:46:00.0000000Z</dcterms:created>
  <dcterms:modified xsi:type="dcterms:W3CDTF">2020-02-15T21:35:40.1354670Z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0x010100EE104F0FABC60F4DB822F2B834E07F1E</vt:lpwstr>
  </property>
</Properties>
</file>